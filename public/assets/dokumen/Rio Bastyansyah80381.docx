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pPr w:leftFromText="180" w:rightFromText="180" w:vertAnchor="page" w:horzAnchor="margin" w:tblpY="934"/>
        <w:tblW w:w="10445" w:type="dxa"/>
        <w:tblLayout w:type="fixed"/>
        <w:tblLook w:val="04A0" w:firstRow="1" w:lastRow="0" w:firstColumn="1" w:lastColumn="0" w:noHBand="0" w:noVBand="1"/>
      </w:tblPr>
      <w:tblGrid>
        <w:gridCol w:w="3939"/>
        <w:gridCol w:w="243"/>
        <w:gridCol w:w="6263"/>
      </w:tblGrid>
      <w:tr w:rsidR="001B2ABD" w:rsidTr="00254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9" w:type="dxa"/>
          </w:tcPr>
          <w:p w:rsidR="001B2ABD" w:rsidRDefault="00EB45D0" w:rsidP="002541DA">
            <w:pPr>
              <w:tabs>
                <w:tab w:val="left" w:pos="990"/>
              </w:tabs>
              <w:jc w:val="center"/>
            </w:pPr>
            <w:r w:rsidRPr="002F31E4">
              <w:rPr>
                <w:rFonts w:ascii="Times New Roman" w:hAnsi="Times New Roman" w:cs="Times New Roman"/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58AD7448" wp14:editId="1152D81C">
                  <wp:simplePos x="0" y="0"/>
                  <wp:positionH relativeFrom="column">
                    <wp:posOffset>450562</wp:posOffset>
                  </wp:positionH>
                  <wp:positionV relativeFrom="paragraph">
                    <wp:posOffset>-207818</wp:posOffset>
                  </wp:positionV>
                  <wp:extent cx="1413164" cy="1265025"/>
                  <wp:effectExtent l="57150" t="57150" r="320675" b="1066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-20160503-WA0001.jp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164" cy="126502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3" w:type="dxa"/>
          </w:tcPr>
          <w:p w:rsidR="001B2ABD" w:rsidRDefault="001B2ABD" w:rsidP="002541DA">
            <w:pPr>
              <w:tabs>
                <w:tab w:val="left" w:pos="9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3" w:type="dxa"/>
          </w:tcPr>
          <w:p w:rsidR="001B2ABD" w:rsidRPr="002541DA" w:rsidRDefault="00A82B9F" w:rsidP="002541DA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6"/>
              </w:rPr>
            </w:pPr>
            <w:r w:rsidRPr="002541DA">
              <w:rPr>
                <w:rFonts w:ascii="Times New Roman" w:hAnsi="Times New Roman" w:cs="Times New Roman"/>
                <w:sz w:val="56"/>
              </w:rPr>
              <w:t>RIO BASTYANSYAH</w:t>
            </w:r>
          </w:p>
          <w:p w:rsidR="001B2ABD" w:rsidRPr="000A4E0B" w:rsidRDefault="00A82B9F" w:rsidP="002541DA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41DA">
              <w:rPr>
                <w:spacing w:val="0"/>
                <w:w w:val="100"/>
              </w:rPr>
              <w:t>TEAM LEAD</w:t>
            </w:r>
            <w:r w:rsidR="002541DA" w:rsidRPr="002541DA">
              <w:rPr>
                <w:spacing w:val="0"/>
                <w:w w:val="100"/>
              </w:rPr>
              <w:t>er</w:t>
            </w:r>
            <w:r w:rsidRPr="002541DA">
              <w:rPr>
                <w:spacing w:val="0"/>
                <w:w w:val="100"/>
              </w:rPr>
              <w:t xml:space="preserve"> MESSENGER</w:t>
            </w:r>
          </w:p>
        </w:tc>
      </w:tr>
      <w:tr w:rsidR="001B2ABD" w:rsidRPr="002F31E4" w:rsidTr="0025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</w:tcPr>
          <w:p w:rsidR="002F31E4" w:rsidRDefault="002541DA" w:rsidP="002541DA">
            <w:pPr>
              <w:pStyle w:val="Heading3"/>
              <w:outlineLvl w:val="2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Profile</w:t>
            </w:r>
          </w:p>
          <w:p w:rsidR="00EB45D0" w:rsidRPr="00EB45D0" w:rsidRDefault="00EB45D0" w:rsidP="00EB45D0">
            <w:pPr>
              <w:spacing w:line="276" w:lineRule="auto"/>
              <w:rPr>
                <w:b w:val="0"/>
                <w:sz w:val="22"/>
              </w:rPr>
            </w:pPr>
            <w:proofErr w:type="spellStart"/>
            <w:r w:rsidRPr="00EB45D0">
              <w:rPr>
                <w:b w:val="0"/>
                <w:caps w:val="0"/>
                <w:sz w:val="22"/>
              </w:rPr>
              <w:t>Saya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berpengalaman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di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bidang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delivery of goods,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dan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marketing, good leadership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dan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dapat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membangun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team yang solid, humble,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dapat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memberikan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performance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terbaik</w:t>
            </w:r>
            <w:proofErr w:type="spellEnd"/>
            <w:r w:rsidRPr="00EB45D0">
              <w:rPr>
                <w:b w:val="0"/>
                <w:sz w:val="22"/>
              </w:rPr>
              <w:t>.</w:t>
            </w:r>
          </w:p>
          <w:p w:rsidR="002541DA" w:rsidRPr="00EB45D0" w:rsidRDefault="00EB45D0" w:rsidP="00EB45D0">
            <w:pPr>
              <w:spacing w:line="276" w:lineRule="auto"/>
              <w:rPr>
                <w:b w:val="0"/>
                <w:sz w:val="22"/>
              </w:rPr>
            </w:pPr>
            <w:proofErr w:type="spellStart"/>
            <w:r w:rsidRPr="00EB45D0">
              <w:rPr>
                <w:b w:val="0"/>
                <w:caps w:val="0"/>
                <w:sz w:val="22"/>
              </w:rPr>
              <w:t>Pengalam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guru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terbaik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dari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setiap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bidang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,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mencari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peran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terbaik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dari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setiap</w:t>
            </w:r>
            <w:proofErr w:type="spellEnd"/>
            <w:r w:rsidRPr="00EB45D0">
              <w:rPr>
                <w:b w:val="0"/>
                <w:caps w:val="0"/>
                <w:sz w:val="22"/>
              </w:rPr>
              <w:t xml:space="preserve"> </w:t>
            </w:r>
            <w:proofErr w:type="spellStart"/>
            <w:r w:rsidRPr="00EB45D0">
              <w:rPr>
                <w:b w:val="0"/>
                <w:caps w:val="0"/>
                <w:sz w:val="22"/>
              </w:rPr>
              <w:t>bidang</w:t>
            </w:r>
            <w:proofErr w:type="spellEnd"/>
            <w:r w:rsidRPr="00EB45D0">
              <w:rPr>
                <w:b w:val="0"/>
                <w:caps w:val="0"/>
                <w:sz w:val="22"/>
              </w:rPr>
              <w:t>.</w:t>
            </w:r>
          </w:p>
          <w:p w:rsidR="00036450" w:rsidRPr="002F31E4" w:rsidRDefault="000A4E0B" w:rsidP="002541DA">
            <w:pPr>
              <w:pStyle w:val="Heading3"/>
              <w:outlineLvl w:val="2"/>
              <w:rPr>
                <w:rFonts w:ascii="Times New Roman" w:hAnsi="Times New Roman" w:cs="Times New Roman"/>
                <w:b/>
                <w:sz w:val="28"/>
              </w:rPr>
            </w:pPr>
            <w:r w:rsidRPr="002F31E4">
              <w:rPr>
                <w:rFonts w:ascii="Times New Roman" w:hAnsi="Times New Roman" w:cs="Times New Roman"/>
                <w:b/>
                <w:sz w:val="28"/>
              </w:rPr>
              <w:t>Info</w:t>
            </w:r>
          </w:p>
          <w:p w:rsidR="000A4E0B" w:rsidRPr="002F31E4" w:rsidRDefault="002541DA" w:rsidP="002541DA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>Jl</w:t>
            </w:r>
            <w:proofErr w:type="spellEnd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>Kramat</w:t>
            </w:r>
            <w:proofErr w:type="spellEnd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>Sentiong</w:t>
            </w:r>
            <w:proofErr w:type="spellEnd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 xml:space="preserve"> 1 No D 143 Rt05/05 </w:t>
            </w:r>
            <w:proofErr w:type="spellStart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>Kel</w:t>
            </w:r>
            <w:proofErr w:type="spellEnd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 xml:space="preserve">. </w:t>
            </w:r>
            <w:proofErr w:type="spellStart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>Kramat</w:t>
            </w:r>
            <w:proofErr w:type="spellEnd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>Kec</w:t>
            </w:r>
            <w:proofErr w:type="spellEnd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 xml:space="preserve">. </w:t>
            </w:r>
            <w:proofErr w:type="spellStart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>Senen</w:t>
            </w:r>
            <w:proofErr w:type="spellEnd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 xml:space="preserve"> Kota Jakarta </w:t>
            </w:r>
            <w:proofErr w:type="spellStart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>Pusat</w:t>
            </w:r>
            <w:proofErr w:type="spellEnd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>, 10450</w:t>
            </w:r>
          </w:p>
          <w:p w:rsidR="002F31E4" w:rsidRPr="002F31E4" w:rsidRDefault="002F31E4" w:rsidP="002541DA">
            <w:pPr>
              <w:rPr>
                <w:rFonts w:ascii="Times New Roman" w:hAnsi="Times New Roman" w:cs="Times New Roman"/>
                <w:sz w:val="22"/>
              </w:rPr>
            </w:pPr>
          </w:p>
          <w:p w:rsidR="002F31E4" w:rsidRPr="002F31E4" w:rsidRDefault="002F31E4" w:rsidP="002541DA">
            <w:pPr>
              <w:rPr>
                <w:rFonts w:ascii="Times New Roman" w:eastAsiaTheme="majorEastAsia" w:hAnsi="Times New Roman" w:cs="Times New Roman"/>
                <w:caps w:val="0"/>
                <w:color w:val="548AB7" w:themeColor="accent1" w:themeShade="BF"/>
                <w:sz w:val="28"/>
                <w:szCs w:val="24"/>
              </w:rPr>
            </w:pPr>
            <w:r w:rsidRPr="002F31E4">
              <w:rPr>
                <w:rFonts w:ascii="Times New Roman" w:eastAsiaTheme="majorEastAsia" w:hAnsi="Times New Roman" w:cs="Times New Roman"/>
                <w:caps w:val="0"/>
                <w:color w:val="548AB7" w:themeColor="accent1" w:themeShade="BF"/>
                <w:sz w:val="28"/>
                <w:szCs w:val="24"/>
              </w:rPr>
              <w:t>Driving License</w:t>
            </w:r>
          </w:p>
          <w:p w:rsidR="002F31E4" w:rsidRPr="002F31E4" w:rsidRDefault="002F31E4" w:rsidP="002541DA">
            <w:pPr>
              <w:rPr>
                <w:rFonts w:ascii="Times New Roman" w:hAnsi="Times New Roman" w:cs="Times New Roman"/>
                <w:sz w:val="22"/>
              </w:rPr>
            </w:pPr>
            <w:r w:rsidRPr="002F31E4">
              <w:rPr>
                <w:rFonts w:ascii="Times New Roman" w:hAnsi="Times New Roman" w:cs="Times New Roman"/>
                <w:sz w:val="22"/>
              </w:rPr>
              <w:t>SIM C</w:t>
            </w:r>
          </w:p>
          <w:sdt>
            <w:sdtPr>
              <w:rPr>
                <w:rFonts w:ascii="Times New Roman" w:hAnsi="Times New Roman" w:cs="Times New Roman"/>
                <w:sz w:val="28"/>
              </w:rPr>
              <w:id w:val="-1954003311"/>
              <w:placeholder>
                <w:docPart w:val="FBD57C7E6B8344A6BE273D02FCE13152"/>
              </w:placeholder>
              <w:temporary/>
              <w:showingPlcHdr/>
              <w15:appearance w15:val="hidden"/>
            </w:sdtPr>
            <w:sdtEndPr/>
            <w:sdtContent>
              <w:p w:rsidR="00036450" w:rsidRPr="002F31E4" w:rsidRDefault="00CB0055" w:rsidP="002541DA">
                <w:pPr>
                  <w:pStyle w:val="Heading3"/>
                  <w:outlineLvl w:val="2"/>
                  <w:rPr>
                    <w:rFonts w:ascii="Times New Roman" w:hAnsi="Times New Roman" w:cs="Times New Roman"/>
                    <w:sz w:val="28"/>
                  </w:rPr>
                </w:pPr>
                <w:r w:rsidRPr="002F31E4">
                  <w:rPr>
                    <w:rFonts w:ascii="Times New Roman" w:hAnsi="Times New Roman" w:cs="Times New Roman"/>
                    <w:b/>
                    <w:sz w:val="28"/>
                  </w:rPr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2"/>
              </w:rPr>
              <w:id w:val="1111563247"/>
              <w:placeholder>
                <w:docPart w:val="2A5C74C123264C92A4D5F2CB8DD57342"/>
              </w:placeholder>
              <w:temporary/>
              <w:showingPlcHdr/>
              <w15:appearance w15:val="hidden"/>
            </w:sdtPr>
            <w:sdtEndPr/>
            <w:sdtContent>
              <w:p w:rsidR="004D3011" w:rsidRPr="002F31E4" w:rsidRDefault="004D3011" w:rsidP="002541DA">
                <w:pPr>
                  <w:rPr>
                    <w:rFonts w:ascii="Times New Roman" w:hAnsi="Times New Roman" w:cs="Times New Roman"/>
                    <w:sz w:val="22"/>
                  </w:rPr>
                </w:pPr>
                <w:r w:rsidRPr="002F31E4">
                  <w:rPr>
                    <w:rFonts w:ascii="Times New Roman" w:hAnsi="Times New Roman" w:cs="Times New Roman"/>
                    <w:sz w:val="22"/>
                  </w:rPr>
                  <w:t>PHONE:</w:t>
                </w:r>
              </w:p>
            </w:sdtContent>
          </w:sdt>
          <w:p w:rsidR="004D3011" w:rsidRPr="002F31E4" w:rsidRDefault="005B01E0" w:rsidP="002541DA">
            <w:pPr>
              <w:rPr>
                <w:rFonts w:ascii="Times New Roman" w:hAnsi="Times New Roman" w:cs="Times New Roman"/>
                <w:sz w:val="22"/>
              </w:rPr>
            </w:pPr>
            <w:r w:rsidRPr="002F31E4">
              <w:rPr>
                <w:rFonts w:ascii="Times New Roman" w:hAnsi="Times New Roman" w:cs="Times New Roman"/>
                <w:sz w:val="22"/>
              </w:rPr>
              <w:t>085811317823</w:t>
            </w:r>
          </w:p>
          <w:p w:rsidR="004D3011" w:rsidRPr="002F31E4" w:rsidRDefault="004D3011" w:rsidP="002541DA">
            <w:pPr>
              <w:rPr>
                <w:rFonts w:ascii="Times New Roman" w:hAnsi="Times New Roman" w:cs="Times New Roman"/>
                <w:sz w:val="22"/>
              </w:rPr>
            </w:pPr>
          </w:p>
          <w:sdt>
            <w:sdtPr>
              <w:rPr>
                <w:rFonts w:ascii="Times New Roman" w:hAnsi="Times New Roman" w:cs="Times New Roman"/>
                <w:sz w:val="22"/>
              </w:rPr>
              <w:id w:val="-240260293"/>
              <w:placeholder>
                <w:docPart w:val="A49A77A2BA3948D697341BF9AEEC7A70"/>
              </w:placeholder>
              <w:temporary/>
              <w:showingPlcHdr/>
              <w15:appearance w15:val="hidden"/>
            </w:sdtPr>
            <w:sdtEndPr/>
            <w:sdtContent>
              <w:p w:rsidR="004D3011" w:rsidRPr="002F31E4" w:rsidRDefault="004D3011" w:rsidP="002541DA">
                <w:pPr>
                  <w:rPr>
                    <w:rFonts w:ascii="Times New Roman" w:hAnsi="Times New Roman" w:cs="Times New Roman"/>
                    <w:sz w:val="22"/>
                  </w:rPr>
                </w:pPr>
                <w:r w:rsidRPr="002F31E4">
                  <w:rPr>
                    <w:rFonts w:ascii="Times New Roman" w:hAnsi="Times New Roman" w:cs="Times New Roman"/>
                    <w:sz w:val="22"/>
                  </w:rPr>
                  <w:t>EMAIL:</w:t>
                </w:r>
              </w:p>
            </w:sdtContent>
          </w:sdt>
          <w:p w:rsidR="00036450" w:rsidRPr="002541DA" w:rsidRDefault="002541DA" w:rsidP="002541DA">
            <w:pPr>
              <w:rPr>
                <w:rStyle w:val="Hyperlink"/>
                <w:rFonts w:ascii="Times New Roman" w:hAnsi="Times New Roman" w:cs="Times New Roman"/>
                <w:i/>
                <w:sz w:val="22"/>
              </w:rPr>
            </w:pPr>
            <w:r w:rsidRPr="002541DA">
              <w:rPr>
                <w:rFonts w:ascii="Times New Roman" w:hAnsi="Times New Roman" w:cs="Times New Roman"/>
                <w:i/>
                <w:caps w:val="0"/>
                <w:sz w:val="22"/>
              </w:rPr>
              <w:t>rbastiyansyah@gmail.com</w:t>
            </w:r>
          </w:p>
          <w:sdt>
            <w:sdtPr>
              <w:rPr>
                <w:rFonts w:ascii="Times New Roman" w:hAnsi="Times New Roman" w:cs="Times New Roman"/>
                <w:sz w:val="28"/>
              </w:rPr>
              <w:id w:val="-1444214663"/>
              <w:placeholder>
                <w:docPart w:val="C661DC4875A8468EBE5FD7D1A5D2D78C"/>
              </w:placeholder>
              <w:temporary/>
              <w:showingPlcHdr/>
              <w15:appearance w15:val="hidden"/>
            </w:sdtPr>
            <w:sdtEndPr/>
            <w:sdtContent>
              <w:p w:rsidR="004D3011" w:rsidRPr="002F31E4" w:rsidRDefault="00CB0055" w:rsidP="002541DA">
                <w:pPr>
                  <w:pStyle w:val="Heading3"/>
                  <w:outlineLvl w:val="2"/>
                  <w:rPr>
                    <w:rFonts w:ascii="Times New Roman" w:hAnsi="Times New Roman" w:cs="Times New Roman"/>
                    <w:sz w:val="28"/>
                  </w:rPr>
                </w:pPr>
                <w:r w:rsidRPr="002F31E4">
                  <w:rPr>
                    <w:rFonts w:ascii="Times New Roman" w:hAnsi="Times New Roman" w:cs="Times New Roman"/>
                    <w:b/>
                    <w:sz w:val="28"/>
                  </w:rPr>
                  <w:t>Hobbies</w:t>
                </w:r>
              </w:p>
            </w:sdtContent>
          </w:sdt>
          <w:p w:rsidR="004D3011" w:rsidRPr="002F31E4" w:rsidRDefault="002541DA" w:rsidP="002541DA">
            <w:pPr>
              <w:rPr>
                <w:rFonts w:ascii="Times New Roman" w:hAnsi="Times New Roman" w:cs="Times New Roman"/>
                <w:sz w:val="22"/>
              </w:rPr>
            </w:pPr>
            <w:r w:rsidRPr="002F31E4">
              <w:rPr>
                <w:rFonts w:ascii="Times New Roman" w:hAnsi="Times New Roman" w:cs="Times New Roman"/>
                <w:caps w:val="0"/>
                <w:sz w:val="22"/>
              </w:rPr>
              <w:t>Badminton</w:t>
            </w:r>
            <w:r w:rsidR="005B01E0" w:rsidRPr="002F31E4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F31E4">
              <w:rPr>
                <w:rFonts w:ascii="Times New Roman" w:hAnsi="Times New Roman" w:cs="Times New Roman"/>
                <w:caps w:val="0"/>
                <w:sz w:val="22"/>
              </w:rPr>
              <w:t>Futsal</w:t>
            </w:r>
          </w:p>
          <w:p w:rsidR="002F31E4" w:rsidRPr="002F31E4" w:rsidRDefault="002F31E4" w:rsidP="002541DA">
            <w:pPr>
              <w:rPr>
                <w:rFonts w:ascii="Times New Roman" w:hAnsi="Times New Roman" w:cs="Times New Roman"/>
                <w:sz w:val="22"/>
              </w:rPr>
            </w:pPr>
          </w:p>
          <w:p w:rsidR="002F31E4" w:rsidRPr="002F31E4" w:rsidRDefault="002F31E4" w:rsidP="002541DA">
            <w:pPr>
              <w:rPr>
                <w:rFonts w:ascii="Times New Roman" w:hAnsi="Times New Roman" w:cs="Times New Roman"/>
                <w:sz w:val="22"/>
              </w:rPr>
            </w:pPr>
            <w:r w:rsidRPr="002F31E4">
              <w:rPr>
                <w:rFonts w:ascii="Times New Roman" w:eastAsiaTheme="majorEastAsia" w:hAnsi="Times New Roman" w:cs="Times New Roman"/>
                <w:caps w:val="0"/>
                <w:color w:val="548AB7" w:themeColor="accent1" w:themeShade="BF"/>
                <w:sz w:val="28"/>
                <w:szCs w:val="24"/>
              </w:rPr>
              <w:t>Skill</w:t>
            </w:r>
          </w:p>
          <w:p w:rsidR="002F31E4" w:rsidRPr="002F31E4" w:rsidRDefault="002F31E4" w:rsidP="002541DA">
            <w:pPr>
              <w:rPr>
                <w:rFonts w:ascii="Times New Roman" w:hAnsi="Times New Roman" w:cs="Times New Roman"/>
                <w:sz w:val="22"/>
              </w:rPr>
            </w:pPr>
            <w:r w:rsidRPr="002F31E4">
              <w:rPr>
                <w:rFonts w:ascii="Times New Roman" w:hAnsi="Times New Roman" w:cs="Times New Roman"/>
                <w:caps w:val="0"/>
                <w:sz w:val="22"/>
              </w:rPr>
              <w:t>Leadership</w:t>
            </w:r>
          </w:p>
          <w:p w:rsidR="002F31E4" w:rsidRPr="002F31E4" w:rsidRDefault="002F31E4" w:rsidP="002541DA">
            <w:pPr>
              <w:rPr>
                <w:rFonts w:ascii="Times New Roman" w:hAnsi="Times New Roman" w:cs="Times New Roman"/>
                <w:sz w:val="22"/>
              </w:rPr>
            </w:pPr>
            <w:r w:rsidRPr="002F31E4">
              <w:rPr>
                <w:rFonts w:ascii="Times New Roman" w:hAnsi="Times New Roman" w:cs="Times New Roman"/>
                <w:caps w:val="0"/>
                <w:sz w:val="22"/>
              </w:rPr>
              <w:t>Team work</w:t>
            </w:r>
            <w:r w:rsidRPr="002F31E4">
              <w:rPr>
                <w:rFonts w:ascii="Times New Roman" w:hAnsi="Times New Roman" w:cs="Times New Roman"/>
                <w:caps w:val="0"/>
                <w:sz w:val="22"/>
              </w:rPr>
              <w:br/>
            </w:r>
            <w:proofErr w:type="spellStart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>multi tasking</w:t>
            </w:r>
            <w:proofErr w:type="spellEnd"/>
          </w:p>
          <w:p w:rsidR="002F31E4" w:rsidRPr="002F31E4" w:rsidRDefault="002F31E4" w:rsidP="002541DA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2F31E4">
              <w:rPr>
                <w:rFonts w:ascii="Times New Roman" w:hAnsi="Times New Roman" w:cs="Times New Roman"/>
                <w:caps w:val="0"/>
                <w:sz w:val="22"/>
              </w:rPr>
              <w:t>Flexibelity</w:t>
            </w:r>
            <w:proofErr w:type="spellEnd"/>
          </w:p>
          <w:p w:rsidR="002F31E4" w:rsidRPr="002F31E4" w:rsidRDefault="002541DA" w:rsidP="002541DA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caps w:val="0"/>
                <w:sz w:val="22"/>
              </w:rPr>
              <w:t>Comunication</w:t>
            </w:r>
            <w:proofErr w:type="spellEnd"/>
            <w:r>
              <w:rPr>
                <w:rFonts w:ascii="Times New Roman" w:hAnsi="Times New Roman" w:cs="Times New Roman"/>
                <w:caps w:val="0"/>
                <w:sz w:val="22"/>
              </w:rPr>
              <w:t xml:space="preserve"> and N</w:t>
            </w:r>
            <w:r w:rsidR="002F31E4" w:rsidRPr="002F31E4">
              <w:rPr>
                <w:rFonts w:ascii="Times New Roman" w:hAnsi="Times New Roman" w:cs="Times New Roman"/>
                <w:caps w:val="0"/>
                <w:sz w:val="22"/>
              </w:rPr>
              <w:t>egotiation</w:t>
            </w:r>
          </w:p>
          <w:p w:rsidR="000A4E0B" w:rsidRPr="002F31E4" w:rsidRDefault="000A4E0B" w:rsidP="002541DA">
            <w:pPr>
              <w:rPr>
                <w:rFonts w:ascii="Times New Roman" w:hAnsi="Times New Roman" w:cs="Times New Roman"/>
                <w:sz w:val="22"/>
              </w:rPr>
            </w:pPr>
          </w:p>
          <w:p w:rsidR="000A4E0B" w:rsidRPr="002F31E4" w:rsidRDefault="000A4E0B" w:rsidP="002541DA">
            <w:pPr>
              <w:rPr>
                <w:rFonts w:ascii="Times New Roman" w:hAnsi="Times New Roman" w:cs="Times New Roman"/>
                <w:sz w:val="22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0"/>
              </w:rPr>
              <w:id w:val="-513695417"/>
              <w:placeholder>
                <w:docPart w:val="29FAEAC2DC1B425092F4375BF95E0B43"/>
              </w:placeholder>
              <w:temporary/>
              <w:showingPlcHdr/>
              <w15:appearance w15:val="hidden"/>
            </w:sdtPr>
            <w:sdtContent>
              <w:p w:rsidR="000A4E0B" w:rsidRPr="002F31E4" w:rsidRDefault="000A4E0B" w:rsidP="002541DA">
                <w:pPr>
                  <w:pStyle w:val="Heading2"/>
                  <w:spacing w:line="276" w:lineRule="auto"/>
                  <w:outlineLvl w:val="1"/>
                  <w:rPr>
                    <w:rFonts w:ascii="Times New Roman" w:hAnsi="Times New Roman" w:cs="Times New Roman"/>
                    <w:sz w:val="24"/>
                    <w:szCs w:val="20"/>
                  </w:rPr>
                </w:pPr>
                <w:r w:rsidRPr="002F31E4">
                  <w:rPr>
                    <w:rFonts w:ascii="Times New Roman" w:hAnsi="Times New Roman" w:cs="Times New Roman"/>
                    <w:b/>
                    <w:bCs/>
                    <w:color w:val="548AB7" w:themeColor="accent1" w:themeShade="BF"/>
                    <w:sz w:val="32"/>
                    <w:szCs w:val="24"/>
                  </w:rPr>
                  <w:t>EDUCATION</w:t>
                </w:r>
              </w:p>
            </w:sdtContent>
          </w:sdt>
          <w:p w:rsidR="000A4E0B" w:rsidRPr="002F31E4" w:rsidRDefault="000A4E0B" w:rsidP="002541DA">
            <w:pPr>
              <w:pStyle w:val="Heading4"/>
              <w:spacing w:line="276" w:lineRule="auto"/>
              <w:outlineLvl w:val="3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2F31E4">
              <w:rPr>
                <w:rFonts w:ascii="Times New Roman" w:hAnsi="Times New Roman" w:cs="Times New Roman"/>
                <w:b/>
                <w:sz w:val="24"/>
                <w:szCs w:val="20"/>
              </w:rPr>
              <w:t>SMK PGRI 7 JAKARTA</w:t>
            </w:r>
          </w:p>
          <w:p w:rsidR="000A4E0B" w:rsidRPr="002541DA" w:rsidRDefault="002541DA" w:rsidP="002541DA">
            <w:pPr>
              <w:pStyle w:val="Date"/>
              <w:tabs>
                <w:tab w:val="left" w:pos="1725"/>
              </w:tabs>
              <w:spacing w:line="276" w:lineRule="auto"/>
              <w:rPr>
                <w:rFonts w:ascii="Times New Roman" w:hAnsi="Times New Roman" w:cs="Times New Roman"/>
                <w:b w:val="0"/>
                <w:i/>
                <w:sz w:val="24"/>
                <w:szCs w:val="20"/>
              </w:rPr>
            </w:pPr>
            <w:proofErr w:type="spellStart"/>
            <w:r w:rsidRPr="002541DA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0"/>
              </w:rPr>
              <w:t>Juli</w:t>
            </w:r>
            <w:proofErr w:type="spellEnd"/>
            <w:r w:rsidRPr="002541DA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0"/>
              </w:rPr>
              <w:t xml:space="preserve"> 1998 – </w:t>
            </w:r>
            <w:proofErr w:type="spellStart"/>
            <w:r w:rsidRPr="002541DA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0"/>
              </w:rPr>
              <w:t>Juli</w:t>
            </w:r>
            <w:proofErr w:type="spellEnd"/>
            <w:r w:rsidRPr="002541DA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0"/>
              </w:rPr>
              <w:t xml:space="preserve"> 2001</w:t>
            </w:r>
          </w:p>
          <w:p w:rsidR="000A4E0B" w:rsidRPr="002F31E4" w:rsidRDefault="002541DA" w:rsidP="002541DA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proofErr w:type="spellStart"/>
            <w:r w:rsidRPr="002F31E4">
              <w:rPr>
                <w:rFonts w:ascii="Times New Roman" w:hAnsi="Times New Roman" w:cs="Times New Roman"/>
                <w:b w:val="0"/>
                <w:caps w:val="0"/>
                <w:sz w:val="24"/>
                <w:szCs w:val="20"/>
              </w:rPr>
              <w:t>Otomotif</w:t>
            </w:r>
            <w:proofErr w:type="spellEnd"/>
          </w:p>
          <w:p w:rsidR="000A4E0B" w:rsidRPr="002F31E4" w:rsidRDefault="000A4E0B" w:rsidP="00254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</w:tcPr>
          <w:p w:rsidR="001B2ABD" w:rsidRPr="002F31E4" w:rsidRDefault="001B2ABD" w:rsidP="002541DA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63" w:type="dxa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1001553383"/>
              <w:placeholder>
                <w:docPart w:val="D31D49CEB2B246F18092E26E4E73DF64"/>
              </w:placeholder>
              <w:temporary/>
              <w:showingPlcHdr/>
              <w15:appearance w15:val="hidden"/>
            </w:sdtPr>
            <w:sdtEndPr>
              <w:rPr>
                <w:sz w:val="22"/>
              </w:rPr>
            </w:sdtEndPr>
            <w:sdtContent>
              <w:p w:rsidR="00036450" w:rsidRPr="002F31E4" w:rsidRDefault="00036450" w:rsidP="002541DA">
                <w:pPr>
                  <w:pStyle w:val="Heading2"/>
                  <w:spacing w:line="276" w:lineRule="auto"/>
                  <w:outlineLvl w:val="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Cs w:val="20"/>
                  </w:rPr>
                </w:pPr>
                <w:r w:rsidRPr="002541DA">
                  <w:rPr>
                    <w:rFonts w:ascii="Times New Roman" w:hAnsi="Times New Roman" w:cs="Times New Roman"/>
                    <w:sz w:val="36"/>
                    <w:szCs w:val="20"/>
                  </w:rPr>
                  <w:t>WORK EXPERIENCE</w:t>
                </w:r>
              </w:p>
            </w:sdtContent>
          </w:sdt>
          <w:p w:rsidR="00036450" w:rsidRPr="002541DA" w:rsidRDefault="009A1016" w:rsidP="002541DA">
            <w:pPr>
              <w:pStyle w:val="Heading4"/>
              <w:spacing w:line="276" w:lineRule="auto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PT Global Digi</w:t>
            </w:r>
            <w:r w:rsidR="002541DA" w:rsidRPr="002541DA">
              <w:rPr>
                <w:rFonts w:ascii="Times New Roman" w:hAnsi="Times New Roman" w:cs="Times New Roman"/>
                <w:sz w:val="28"/>
                <w:szCs w:val="20"/>
              </w:rPr>
              <w:t xml:space="preserve">tal Niaga/blibli.com (Team Leader </w:t>
            </w:r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Messenger)</w:t>
            </w:r>
          </w:p>
          <w:p w:rsidR="005B01E0" w:rsidRPr="002541DA" w:rsidRDefault="005B01E0" w:rsidP="002541DA">
            <w:pPr>
              <w:pStyle w:val="Da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>Desember</w:t>
            </w:r>
            <w:proofErr w:type="spellEnd"/>
            <w:r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2019</w:t>
            </w:r>
            <w:r w:rsidR="009A1016"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r w:rsidR="00036450"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>–</w:t>
            </w:r>
            <w:r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November 2020</w:t>
            </w:r>
          </w:p>
          <w:p w:rsidR="00036450" w:rsidRPr="002F31E4" w:rsidRDefault="009A1016" w:rsidP="002541DA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Menyiapkan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pengiriman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rute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untuk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messenger agar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lebih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dinamis</w:t>
            </w:r>
            <w:proofErr w:type="spellEnd"/>
          </w:p>
          <w:p w:rsidR="009A1016" w:rsidRPr="002F31E4" w:rsidRDefault="009A1016" w:rsidP="002541DA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Mengkordinasikan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Area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pengiriman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messenger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perhari</w:t>
            </w:r>
            <w:proofErr w:type="spellEnd"/>
          </w:p>
          <w:p w:rsidR="009A1016" w:rsidRPr="002F31E4" w:rsidRDefault="009A1016" w:rsidP="002541DA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Membuat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laporan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untuk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Admin operational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pengiriman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perhari</w:t>
            </w:r>
            <w:proofErr w:type="spellEnd"/>
          </w:p>
          <w:p w:rsidR="005B01E0" w:rsidRPr="002F31E4" w:rsidRDefault="005B01E0" w:rsidP="00254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4D3011" w:rsidRPr="002541DA" w:rsidRDefault="005B01E0" w:rsidP="002541DA">
            <w:pPr>
              <w:pStyle w:val="Heading4"/>
              <w:spacing w:line="276" w:lineRule="auto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0"/>
              </w:rPr>
            </w:pPr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PT Global Digital Niaga/blibli.com (</w:t>
            </w:r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Messenger</w:t>
            </w:r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)</w:t>
            </w:r>
          </w:p>
          <w:p w:rsidR="005B01E0" w:rsidRPr="002541DA" w:rsidRDefault="005B01E0" w:rsidP="00254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>Agustus</w:t>
            </w:r>
            <w:proofErr w:type="spellEnd"/>
            <w:r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2017 – </w:t>
            </w:r>
            <w:proofErr w:type="spellStart"/>
            <w:r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>Desember</w:t>
            </w:r>
            <w:proofErr w:type="spellEnd"/>
            <w:r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2019</w:t>
            </w:r>
          </w:p>
          <w:p w:rsidR="005B01E0" w:rsidRPr="002F31E4" w:rsidRDefault="005B01E0" w:rsidP="002541D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Menyusun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rute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pengiriman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yang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dinamis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, agar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dapat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terkirim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tepat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waktu</w:t>
            </w:r>
            <w:proofErr w:type="spellEnd"/>
          </w:p>
          <w:p w:rsidR="005B01E0" w:rsidRPr="002F31E4" w:rsidRDefault="005B01E0" w:rsidP="002541D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Membuat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laporan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delivery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ke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Team Lead Messenger</w:t>
            </w:r>
          </w:p>
          <w:p w:rsidR="005B01E0" w:rsidRPr="002F31E4" w:rsidRDefault="005B01E0" w:rsidP="002541D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Membuat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Laporan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COD</w:t>
            </w:r>
          </w:p>
          <w:p w:rsidR="005B01E0" w:rsidRPr="002F31E4" w:rsidRDefault="005B01E0" w:rsidP="00254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4D3011" w:rsidRPr="002541DA" w:rsidRDefault="005B4F91" w:rsidP="002541DA">
            <w:pPr>
              <w:pStyle w:val="Heading4"/>
              <w:spacing w:line="276" w:lineRule="auto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41DA">
              <w:rPr>
                <w:rFonts w:ascii="Times New Roman" w:hAnsi="Times New Roman" w:cs="Times New Roman"/>
                <w:sz w:val="28"/>
                <w:szCs w:val="20"/>
              </w:rPr>
              <w:t xml:space="preserve">PT Sony Music </w:t>
            </w:r>
            <w:proofErr w:type="gramStart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Indonesia</w:t>
            </w:r>
            <w:r w:rsidR="004D3011" w:rsidRPr="002541DA">
              <w:rPr>
                <w:rFonts w:ascii="Times New Roman" w:hAnsi="Times New Roman" w:cs="Times New Roman"/>
                <w:sz w:val="28"/>
                <w:szCs w:val="20"/>
              </w:rPr>
              <w:t xml:space="preserve">  </w:t>
            </w:r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(</w:t>
            </w:r>
            <w:proofErr w:type="gramEnd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 xml:space="preserve">Marketing </w:t>
            </w:r>
            <w:proofErr w:type="spellStart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Kanvasing</w:t>
            </w:r>
            <w:proofErr w:type="spellEnd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)</w:t>
            </w:r>
          </w:p>
          <w:p w:rsidR="004D3011" w:rsidRPr="002541DA" w:rsidRDefault="005B4F91" w:rsidP="002541DA">
            <w:pPr>
              <w:pStyle w:val="Da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Mei 2006 </w:t>
            </w:r>
            <w:r w:rsidR="004D3011"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>–</w:t>
            </w:r>
            <w:r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April 2017</w:t>
            </w:r>
          </w:p>
          <w:p w:rsidR="004D3011" w:rsidRPr="002F31E4" w:rsidRDefault="005B4F91" w:rsidP="002541DA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Melakukan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kegiatan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penjualan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,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melaksanakan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kunjungan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sesuai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proofErr w:type="gram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jadwal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 yang</w:t>
            </w:r>
            <w:proofErr w:type="gram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telah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di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tentukan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untuk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memastikan</w:t>
            </w:r>
            <w:proofErr w:type="spellEnd"/>
            <w:r w:rsidR="009A1016"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coverage </w:t>
            </w:r>
            <w:proofErr w:type="spellStart"/>
            <w:r w:rsidR="009A1016" w:rsidRPr="002F31E4">
              <w:rPr>
                <w:rFonts w:ascii="Times New Roman" w:hAnsi="Times New Roman" w:cs="Times New Roman"/>
                <w:sz w:val="24"/>
                <w:szCs w:val="20"/>
              </w:rPr>
              <w:t>dan</w:t>
            </w:r>
            <w:proofErr w:type="spellEnd"/>
            <w:r w:rsidR="009A1016"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="009A1016" w:rsidRPr="002F31E4">
              <w:rPr>
                <w:rFonts w:ascii="Times New Roman" w:hAnsi="Times New Roman" w:cs="Times New Roman"/>
                <w:sz w:val="24"/>
                <w:szCs w:val="20"/>
              </w:rPr>
              <w:t>peningkatan</w:t>
            </w:r>
            <w:proofErr w:type="spellEnd"/>
            <w:r w:rsidR="009A1016"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="009A1016" w:rsidRPr="002F31E4">
              <w:rPr>
                <w:rFonts w:ascii="Times New Roman" w:hAnsi="Times New Roman" w:cs="Times New Roman"/>
                <w:sz w:val="24"/>
                <w:szCs w:val="20"/>
              </w:rPr>
              <w:t>penjualan</w:t>
            </w:r>
            <w:proofErr w:type="spellEnd"/>
            <w:r w:rsidR="009A1016"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yang optimal</w:t>
            </w:r>
          </w:p>
          <w:p w:rsidR="009A1016" w:rsidRPr="002F31E4" w:rsidRDefault="009A1016" w:rsidP="002541DA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Melaksanakan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strategi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dan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program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penjualan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untuk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mencapai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target yang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telah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di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tentukan</w:t>
            </w:r>
            <w:proofErr w:type="spellEnd"/>
          </w:p>
          <w:p w:rsidR="009A1016" w:rsidRPr="002F31E4" w:rsidRDefault="009A1016" w:rsidP="002541DA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Melakukan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monitoring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ketersediaan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stok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barang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/product</w:t>
            </w:r>
          </w:p>
          <w:p w:rsidR="009A1016" w:rsidRPr="002F31E4" w:rsidRDefault="009A1016" w:rsidP="002541DA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Report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bulanan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to Admin</w:t>
            </w:r>
          </w:p>
          <w:p w:rsidR="004D3011" w:rsidRPr="002F31E4" w:rsidRDefault="004D3011" w:rsidP="00254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4D3011" w:rsidRPr="002541DA" w:rsidRDefault="00A82B9F" w:rsidP="002541DA">
            <w:pPr>
              <w:pStyle w:val="Heading4"/>
              <w:spacing w:line="276" w:lineRule="auto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541DA">
              <w:rPr>
                <w:rFonts w:ascii="Times New Roman" w:hAnsi="Times New Roman" w:cs="Times New Roman"/>
                <w:sz w:val="28"/>
                <w:szCs w:val="20"/>
              </w:rPr>
              <w:t xml:space="preserve">PT </w:t>
            </w:r>
            <w:proofErr w:type="spellStart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Securindo</w:t>
            </w:r>
            <w:proofErr w:type="spellEnd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Packatama</w:t>
            </w:r>
            <w:proofErr w:type="spellEnd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proofErr w:type="gramStart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indonesia</w:t>
            </w:r>
            <w:proofErr w:type="spellEnd"/>
            <w:r w:rsidR="004D3011" w:rsidRPr="002541DA">
              <w:rPr>
                <w:rFonts w:ascii="Times New Roman" w:hAnsi="Times New Roman" w:cs="Times New Roman"/>
                <w:sz w:val="28"/>
                <w:szCs w:val="20"/>
              </w:rPr>
              <w:t xml:space="preserve">  </w:t>
            </w:r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(</w:t>
            </w:r>
            <w:proofErr w:type="gramEnd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 xml:space="preserve">Staff </w:t>
            </w:r>
            <w:proofErr w:type="spellStart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Pelayanan</w:t>
            </w:r>
            <w:proofErr w:type="spellEnd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proofErr w:type="spellStart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Pos</w:t>
            </w:r>
            <w:proofErr w:type="spellEnd"/>
            <w:r w:rsidRPr="002541DA">
              <w:rPr>
                <w:rFonts w:ascii="Times New Roman" w:hAnsi="Times New Roman" w:cs="Times New Roman"/>
                <w:sz w:val="28"/>
                <w:szCs w:val="20"/>
              </w:rPr>
              <w:t>)</w:t>
            </w:r>
          </w:p>
          <w:p w:rsidR="004D3011" w:rsidRPr="002541DA" w:rsidRDefault="005B4F91" w:rsidP="002541DA">
            <w:pPr>
              <w:pStyle w:val="Da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>Februari</w:t>
            </w:r>
            <w:proofErr w:type="spellEnd"/>
            <w:r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2003</w:t>
            </w:r>
            <w:r w:rsidR="004D3011"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>–</w:t>
            </w:r>
            <w:proofErr w:type="spellStart"/>
            <w:r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>Februari</w:t>
            </w:r>
            <w:proofErr w:type="spellEnd"/>
            <w:r w:rsidRPr="002541D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2006</w:t>
            </w:r>
          </w:p>
          <w:p w:rsidR="004D3011" w:rsidRPr="002F31E4" w:rsidRDefault="00A82B9F" w:rsidP="002541DA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Menginput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kendaraan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motor/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mobil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masuk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dan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keluar</w:t>
            </w:r>
            <w:proofErr w:type="spellEnd"/>
          </w:p>
          <w:p w:rsidR="00A82B9F" w:rsidRPr="002F31E4" w:rsidRDefault="00A82B9F" w:rsidP="002541DA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Report Supervisor</w:t>
            </w:r>
          </w:p>
          <w:p w:rsidR="00036450" w:rsidRPr="002F31E4" w:rsidRDefault="00A82B9F" w:rsidP="002541DA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>Clereck</w:t>
            </w:r>
            <w:proofErr w:type="spellEnd"/>
            <w:r w:rsidRPr="002F31E4">
              <w:rPr>
                <w:rFonts w:ascii="Times New Roman" w:hAnsi="Times New Roman" w:cs="Times New Roman"/>
                <w:sz w:val="24"/>
                <w:szCs w:val="20"/>
              </w:rPr>
              <w:t xml:space="preserve"> System </w:t>
            </w:r>
            <w:r w:rsidR="005B4F91" w:rsidRPr="002F31E4">
              <w:rPr>
                <w:rFonts w:ascii="Times New Roman" w:hAnsi="Times New Roman" w:cs="Times New Roman"/>
                <w:sz w:val="24"/>
                <w:szCs w:val="20"/>
              </w:rPr>
              <w:t>to Supervisor</w:t>
            </w:r>
          </w:p>
          <w:p w:rsidR="00036450" w:rsidRPr="002F31E4" w:rsidRDefault="00036450" w:rsidP="00254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</w:tr>
    </w:tbl>
    <w:p w:rsidR="0043117B" w:rsidRPr="002F31E4" w:rsidRDefault="00386629" w:rsidP="000C45FF">
      <w:pPr>
        <w:tabs>
          <w:tab w:val="left" w:pos="990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43117B" w:rsidRPr="002F31E4" w:rsidSect="005B01E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629" w:rsidRDefault="00386629" w:rsidP="000C45FF">
      <w:r>
        <w:separator/>
      </w:r>
    </w:p>
  </w:endnote>
  <w:endnote w:type="continuationSeparator" w:id="0">
    <w:p w:rsidR="00386629" w:rsidRDefault="0038662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629" w:rsidRDefault="00386629" w:rsidP="000C45FF">
      <w:r>
        <w:separator/>
      </w:r>
    </w:p>
  </w:footnote>
  <w:footnote w:type="continuationSeparator" w:id="0">
    <w:p w:rsidR="00386629" w:rsidRDefault="0038662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posOffset>152400</wp:posOffset>
          </wp:positionH>
          <wp:positionV relativeFrom="page">
            <wp:posOffset>533401</wp:posOffset>
          </wp:positionV>
          <wp:extent cx="7172325" cy="951191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1481" cy="9524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3336B"/>
    <w:multiLevelType w:val="hybridMultilevel"/>
    <w:tmpl w:val="91E463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F6B3BCA"/>
    <w:multiLevelType w:val="hybridMultilevel"/>
    <w:tmpl w:val="06B8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65421"/>
    <w:multiLevelType w:val="hybridMultilevel"/>
    <w:tmpl w:val="930C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51F4E"/>
    <w:multiLevelType w:val="hybridMultilevel"/>
    <w:tmpl w:val="65FE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3401B"/>
    <w:multiLevelType w:val="hybridMultilevel"/>
    <w:tmpl w:val="08CCC8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9F"/>
    <w:rsid w:val="00036450"/>
    <w:rsid w:val="00094499"/>
    <w:rsid w:val="000A4E0B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41DA"/>
    <w:rsid w:val="00256CF7"/>
    <w:rsid w:val="00281FD5"/>
    <w:rsid w:val="002F31E4"/>
    <w:rsid w:val="0030481B"/>
    <w:rsid w:val="003156FC"/>
    <w:rsid w:val="003254B5"/>
    <w:rsid w:val="0037121F"/>
    <w:rsid w:val="00386629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B01E0"/>
    <w:rsid w:val="005B4F91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1016"/>
    <w:rsid w:val="00A2118D"/>
    <w:rsid w:val="00A82B9F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B45D0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E0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82B9F"/>
    <w:pPr>
      <w:ind w:left="720"/>
      <w:contextualSpacing/>
    </w:pPr>
  </w:style>
  <w:style w:type="table" w:styleId="PlainTable3">
    <w:name w:val="Plain Table 3"/>
    <w:basedOn w:val="TableNormal"/>
    <w:uiPriority w:val="43"/>
    <w:rsid w:val="005B01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ony.015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D57C7E6B8344A6BE273D02FCE13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BAE76-A8F2-478D-8D09-CA3A63D582F0}"/>
      </w:docPartPr>
      <w:docPartBody>
        <w:p w:rsidR="00000000" w:rsidRDefault="009170D2">
          <w:pPr>
            <w:pStyle w:val="FBD57C7E6B8344A6BE273D02FCE13152"/>
          </w:pPr>
          <w:r w:rsidRPr="00CB0055">
            <w:t>Contact</w:t>
          </w:r>
        </w:p>
      </w:docPartBody>
    </w:docPart>
    <w:docPart>
      <w:docPartPr>
        <w:name w:val="2A5C74C123264C92A4D5F2CB8DD57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1886-5B1A-4B47-B8B5-10FAC0858F42}"/>
      </w:docPartPr>
      <w:docPartBody>
        <w:p w:rsidR="00000000" w:rsidRDefault="009170D2">
          <w:pPr>
            <w:pStyle w:val="2A5C74C123264C92A4D5F2CB8DD57342"/>
          </w:pPr>
          <w:r w:rsidRPr="004D3011">
            <w:t>PHONE:</w:t>
          </w:r>
        </w:p>
      </w:docPartBody>
    </w:docPart>
    <w:docPart>
      <w:docPartPr>
        <w:name w:val="A49A77A2BA3948D697341BF9AEEC7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EF661-2AC8-4052-85B4-361B7E98086B}"/>
      </w:docPartPr>
      <w:docPartBody>
        <w:p w:rsidR="00000000" w:rsidRDefault="009170D2">
          <w:pPr>
            <w:pStyle w:val="A49A77A2BA3948D697341BF9AEEC7A70"/>
          </w:pPr>
          <w:r w:rsidRPr="004D3011">
            <w:t>EMAIL:</w:t>
          </w:r>
        </w:p>
      </w:docPartBody>
    </w:docPart>
    <w:docPart>
      <w:docPartPr>
        <w:name w:val="C661DC4875A8468EBE5FD7D1A5D2D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34066-85AB-47DC-B42E-5F4A6F3BEA3F}"/>
      </w:docPartPr>
      <w:docPartBody>
        <w:p w:rsidR="00000000" w:rsidRDefault="009170D2">
          <w:pPr>
            <w:pStyle w:val="C661DC4875A8468EBE5FD7D1A5D2D78C"/>
          </w:pPr>
          <w:r w:rsidRPr="00CB0055">
            <w:t>Hobbies</w:t>
          </w:r>
        </w:p>
      </w:docPartBody>
    </w:docPart>
    <w:docPart>
      <w:docPartPr>
        <w:name w:val="D31D49CEB2B246F18092E26E4E73D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05AF3-F824-48EA-A879-79D872C2E175}"/>
      </w:docPartPr>
      <w:docPartBody>
        <w:p w:rsidR="00000000" w:rsidRDefault="009170D2">
          <w:pPr>
            <w:pStyle w:val="D31D49CEB2B246F18092E26E4E73DF64"/>
          </w:pPr>
          <w:r w:rsidRPr="00036450">
            <w:t>WORK EXPERIENCE</w:t>
          </w:r>
        </w:p>
      </w:docPartBody>
    </w:docPart>
    <w:docPart>
      <w:docPartPr>
        <w:name w:val="29FAEAC2DC1B425092F4375BF95E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75E7E-B48F-4CBB-8208-D8E3224F6259}"/>
      </w:docPartPr>
      <w:docPartBody>
        <w:p w:rsidR="00000000" w:rsidRDefault="00455F40" w:rsidP="00455F40">
          <w:pPr>
            <w:pStyle w:val="29FAEAC2DC1B425092F4375BF95E0B43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40"/>
    <w:rsid w:val="00455F40"/>
    <w:rsid w:val="0091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55F40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8AB3A302643C3BAB87A8ACD2FB752">
    <w:name w:val="D3A8AB3A302643C3BAB87A8ACD2FB752"/>
  </w:style>
  <w:style w:type="paragraph" w:customStyle="1" w:styleId="60BC5E42500244B18BFEE354D22BB12C">
    <w:name w:val="60BC5E42500244B18BFEE354D22BB12C"/>
  </w:style>
  <w:style w:type="paragraph" w:customStyle="1" w:styleId="A277A0F74AA84785A4E294C00080E82A">
    <w:name w:val="A277A0F74AA84785A4E294C00080E82A"/>
  </w:style>
  <w:style w:type="paragraph" w:customStyle="1" w:styleId="EEA11708F91945388F6D61802AB71048">
    <w:name w:val="EEA11708F91945388F6D61802AB71048"/>
  </w:style>
  <w:style w:type="paragraph" w:customStyle="1" w:styleId="FBD57C7E6B8344A6BE273D02FCE13152">
    <w:name w:val="FBD57C7E6B8344A6BE273D02FCE13152"/>
  </w:style>
  <w:style w:type="paragraph" w:customStyle="1" w:styleId="2A5C74C123264C92A4D5F2CB8DD57342">
    <w:name w:val="2A5C74C123264C92A4D5F2CB8DD57342"/>
  </w:style>
  <w:style w:type="paragraph" w:customStyle="1" w:styleId="4048913BEAEC476AAEF5A0808757077D">
    <w:name w:val="4048913BEAEC476AAEF5A0808757077D"/>
  </w:style>
  <w:style w:type="paragraph" w:customStyle="1" w:styleId="94802357C33247DEBAA36E9198EF663D">
    <w:name w:val="94802357C33247DEBAA36E9198EF663D"/>
  </w:style>
  <w:style w:type="paragraph" w:customStyle="1" w:styleId="5415CB14266849F5BFEF842D2B2A547B">
    <w:name w:val="5415CB14266849F5BFEF842D2B2A547B"/>
  </w:style>
  <w:style w:type="paragraph" w:customStyle="1" w:styleId="A49A77A2BA3948D697341BF9AEEC7A70">
    <w:name w:val="A49A77A2BA3948D697341BF9AEEC7A70"/>
  </w:style>
  <w:style w:type="character" w:styleId="Hyperlink">
    <w:name w:val="Hyperlink"/>
    <w:basedOn w:val="DefaultParagraphFont"/>
    <w:uiPriority w:val="99"/>
    <w:unhideWhenUsed/>
    <w:rsid w:val="00455F40"/>
    <w:rPr>
      <w:color w:val="C45911" w:themeColor="accent2" w:themeShade="BF"/>
      <w:u w:val="single"/>
    </w:rPr>
  </w:style>
  <w:style w:type="paragraph" w:customStyle="1" w:styleId="CF964138707849CE887F565AC817F8DD">
    <w:name w:val="CF964138707849CE887F565AC817F8DD"/>
  </w:style>
  <w:style w:type="paragraph" w:customStyle="1" w:styleId="C661DC4875A8468EBE5FD7D1A5D2D78C">
    <w:name w:val="C661DC4875A8468EBE5FD7D1A5D2D78C"/>
  </w:style>
  <w:style w:type="paragraph" w:customStyle="1" w:styleId="1CB8A05D4F9044F7B6BC3CDADEBB660F">
    <w:name w:val="1CB8A05D4F9044F7B6BC3CDADEBB660F"/>
  </w:style>
  <w:style w:type="paragraph" w:customStyle="1" w:styleId="A378EC5E263741FEB98E5D0E981B11C4">
    <w:name w:val="A378EC5E263741FEB98E5D0E981B11C4"/>
  </w:style>
  <w:style w:type="paragraph" w:customStyle="1" w:styleId="D9B1C514F6284052BC0585D3A6ABE972">
    <w:name w:val="D9B1C514F6284052BC0585D3A6ABE972"/>
  </w:style>
  <w:style w:type="paragraph" w:customStyle="1" w:styleId="052573BFE91644A7A29FC681F0790077">
    <w:name w:val="052573BFE91644A7A29FC681F0790077"/>
  </w:style>
  <w:style w:type="paragraph" w:customStyle="1" w:styleId="2912B309B4EA4720BE5DE056B1DC26B2">
    <w:name w:val="2912B309B4EA4720BE5DE056B1DC26B2"/>
  </w:style>
  <w:style w:type="paragraph" w:customStyle="1" w:styleId="69D0EBB9136F4651B1D797EFA7FBD2AB">
    <w:name w:val="69D0EBB9136F4651B1D797EFA7FBD2AB"/>
  </w:style>
  <w:style w:type="paragraph" w:customStyle="1" w:styleId="9404DDF3AE63433FA0BA053DA22F619A">
    <w:name w:val="9404DDF3AE63433FA0BA053DA22F619A"/>
  </w:style>
  <w:style w:type="paragraph" w:customStyle="1" w:styleId="D94D4ABBA84E4701B78E1556D3D027C0">
    <w:name w:val="D94D4ABBA84E4701B78E1556D3D027C0"/>
  </w:style>
  <w:style w:type="paragraph" w:customStyle="1" w:styleId="71EEC15E5EAC414D9C592A8D53A74017">
    <w:name w:val="71EEC15E5EAC414D9C592A8D53A74017"/>
  </w:style>
  <w:style w:type="paragraph" w:customStyle="1" w:styleId="AC1985F2DAFF45DD88F18B34573F8155">
    <w:name w:val="AC1985F2DAFF45DD88F18B34573F8155"/>
  </w:style>
  <w:style w:type="paragraph" w:customStyle="1" w:styleId="A49AE56C6F6E43129AB3C7916FC538C8">
    <w:name w:val="A49AE56C6F6E43129AB3C7916FC538C8"/>
  </w:style>
  <w:style w:type="paragraph" w:customStyle="1" w:styleId="84CA2F92F69F4C5AAA6F46AD08B71183">
    <w:name w:val="84CA2F92F69F4C5AAA6F46AD08B71183"/>
  </w:style>
  <w:style w:type="paragraph" w:customStyle="1" w:styleId="D31D49CEB2B246F18092E26E4E73DF64">
    <w:name w:val="D31D49CEB2B246F18092E26E4E73DF64"/>
  </w:style>
  <w:style w:type="paragraph" w:customStyle="1" w:styleId="789F888474924ED39F5B1E224F752810">
    <w:name w:val="789F888474924ED39F5B1E224F752810"/>
  </w:style>
  <w:style w:type="paragraph" w:customStyle="1" w:styleId="B93EDD6F65EF4CF4B07BC2D624215809">
    <w:name w:val="B93EDD6F65EF4CF4B07BC2D624215809"/>
  </w:style>
  <w:style w:type="paragraph" w:customStyle="1" w:styleId="B6F4C84C109745D69558AF86A8C0B8EC">
    <w:name w:val="B6F4C84C109745D69558AF86A8C0B8EC"/>
  </w:style>
  <w:style w:type="paragraph" w:customStyle="1" w:styleId="E5FE98BE85B84EB794D73394E6892A7A">
    <w:name w:val="E5FE98BE85B84EB794D73394E6892A7A"/>
  </w:style>
  <w:style w:type="paragraph" w:customStyle="1" w:styleId="9D88B966F5EA408EA1E6A01F82742BB5">
    <w:name w:val="9D88B966F5EA408EA1E6A01F82742BB5"/>
  </w:style>
  <w:style w:type="paragraph" w:customStyle="1" w:styleId="90C2CE661A9A4D8783CF3F6C81CD50B4">
    <w:name w:val="90C2CE661A9A4D8783CF3F6C81CD50B4"/>
  </w:style>
  <w:style w:type="paragraph" w:customStyle="1" w:styleId="815FA1308BCB4C578FECB64ADA326594">
    <w:name w:val="815FA1308BCB4C578FECB64ADA326594"/>
  </w:style>
  <w:style w:type="paragraph" w:customStyle="1" w:styleId="8581CC13B95C4326B8C1BF37E11256DC">
    <w:name w:val="8581CC13B95C4326B8C1BF37E11256DC"/>
  </w:style>
  <w:style w:type="paragraph" w:customStyle="1" w:styleId="D57CA53DE986484A9CA833D2BD59639C">
    <w:name w:val="D57CA53DE986484A9CA833D2BD59639C"/>
  </w:style>
  <w:style w:type="paragraph" w:customStyle="1" w:styleId="CDA02A0CB4F8419098CCEB38A83195AB">
    <w:name w:val="CDA02A0CB4F8419098CCEB38A83195AB"/>
  </w:style>
  <w:style w:type="paragraph" w:customStyle="1" w:styleId="4B039553FE57446A95B584609217678A">
    <w:name w:val="4B039553FE57446A95B584609217678A"/>
  </w:style>
  <w:style w:type="paragraph" w:customStyle="1" w:styleId="2B11C8A59164422D97BA69929F46B7F0">
    <w:name w:val="2B11C8A59164422D97BA69929F46B7F0"/>
  </w:style>
  <w:style w:type="paragraph" w:customStyle="1" w:styleId="2AA3FEE338C94DA5AAAD6A3B2126EF75">
    <w:name w:val="2AA3FEE338C94DA5AAAD6A3B2126EF75"/>
  </w:style>
  <w:style w:type="paragraph" w:customStyle="1" w:styleId="A355D393D7BA44FFB9D3FD7B7616C2FE">
    <w:name w:val="A355D393D7BA44FFB9D3FD7B7616C2FE"/>
  </w:style>
  <w:style w:type="paragraph" w:customStyle="1" w:styleId="A2B7B7F1661C41DB92C6A0E0BF3BD802">
    <w:name w:val="A2B7B7F1661C41DB92C6A0E0BF3BD802"/>
  </w:style>
  <w:style w:type="character" w:customStyle="1" w:styleId="Heading2Char">
    <w:name w:val="Heading 2 Char"/>
    <w:basedOn w:val="DefaultParagraphFont"/>
    <w:link w:val="Heading2"/>
    <w:uiPriority w:val="9"/>
    <w:rsid w:val="00455F40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FBE29657FD940A1B827862E6A126579">
    <w:name w:val="FFBE29657FD940A1B827862E6A126579"/>
  </w:style>
  <w:style w:type="paragraph" w:customStyle="1" w:styleId="BE97BE77C5CD4168B532EAEE4E3D882A">
    <w:name w:val="BE97BE77C5CD4168B532EAEE4E3D882A"/>
    <w:rsid w:val="00455F40"/>
  </w:style>
  <w:style w:type="paragraph" w:customStyle="1" w:styleId="5A55235EB1FB4137AB5197048778B164">
    <w:name w:val="5A55235EB1FB4137AB5197048778B164"/>
    <w:rsid w:val="00455F40"/>
  </w:style>
  <w:style w:type="paragraph" w:customStyle="1" w:styleId="E5390DC92BC24FEDA5746EB75C89F384">
    <w:name w:val="E5390DC92BC24FEDA5746EB75C89F384"/>
    <w:rsid w:val="00455F40"/>
  </w:style>
  <w:style w:type="paragraph" w:customStyle="1" w:styleId="FF8A6FC2A4994507B7EDF9AAC6C67623">
    <w:name w:val="FF8A6FC2A4994507B7EDF9AAC6C67623"/>
    <w:rsid w:val="00455F40"/>
  </w:style>
  <w:style w:type="paragraph" w:customStyle="1" w:styleId="662FB107DFE94223AA00878CA47AAD01">
    <w:name w:val="662FB107DFE94223AA00878CA47AAD01"/>
    <w:rsid w:val="00455F40"/>
  </w:style>
  <w:style w:type="paragraph" w:customStyle="1" w:styleId="EFEF81C2C4BC4E03BE9315A4260BEC57">
    <w:name w:val="EFEF81C2C4BC4E03BE9315A4260BEC57"/>
    <w:rsid w:val="00455F40"/>
  </w:style>
  <w:style w:type="paragraph" w:customStyle="1" w:styleId="82AE09AE6A6F4AF1AF2F7B0A7C385115">
    <w:name w:val="82AE09AE6A6F4AF1AF2F7B0A7C385115"/>
    <w:rsid w:val="00455F40"/>
  </w:style>
  <w:style w:type="paragraph" w:customStyle="1" w:styleId="7A63640C56B844DC865504215A9885A2">
    <w:name w:val="7A63640C56B844DC865504215A9885A2"/>
    <w:rsid w:val="00455F40"/>
  </w:style>
  <w:style w:type="paragraph" w:customStyle="1" w:styleId="1501E051BAA34177AF68B5A7620A10C6">
    <w:name w:val="1501E051BAA34177AF68B5A7620A10C6"/>
    <w:rsid w:val="00455F40"/>
  </w:style>
  <w:style w:type="paragraph" w:customStyle="1" w:styleId="0F678C08DA914063BF73259004ED6D04">
    <w:name w:val="0F678C08DA914063BF73259004ED6D04"/>
    <w:rsid w:val="00455F40"/>
  </w:style>
  <w:style w:type="paragraph" w:customStyle="1" w:styleId="99BACDF0DE434C02B1B18AD4BBD19DC8">
    <w:name w:val="99BACDF0DE434C02B1B18AD4BBD19DC8"/>
    <w:rsid w:val="00455F40"/>
  </w:style>
  <w:style w:type="paragraph" w:customStyle="1" w:styleId="ECEF713D0D124B7DA7EAE37954FE742F">
    <w:name w:val="ECEF713D0D124B7DA7EAE37954FE742F"/>
    <w:rsid w:val="00455F40"/>
  </w:style>
  <w:style w:type="paragraph" w:customStyle="1" w:styleId="020EAB2FACE64FF48A3E4736FB84A375">
    <w:name w:val="020EAB2FACE64FF48A3E4736FB84A375"/>
    <w:rsid w:val="00455F40"/>
  </w:style>
  <w:style w:type="paragraph" w:customStyle="1" w:styleId="78AC7880DA1047439643EB24B12F7F82">
    <w:name w:val="78AC7880DA1047439643EB24B12F7F82"/>
    <w:rsid w:val="00455F40"/>
  </w:style>
  <w:style w:type="paragraph" w:customStyle="1" w:styleId="167BE4453EE5401AB8596253AD4A6FD6">
    <w:name w:val="167BE4453EE5401AB8596253AD4A6FD6"/>
    <w:rsid w:val="00455F40"/>
  </w:style>
  <w:style w:type="paragraph" w:customStyle="1" w:styleId="674EB45853DA48818F1C114E209CB199">
    <w:name w:val="674EB45853DA48818F1C114E209CB199"/>
    <w:rsid w:val="00455F40"/>
  </w:style>
  <w:style w:type="paragraph" w:customStyle="1" w:styleId="AFE22E5987894F46A845A80CC50B005A">
    <w:name w:val="AFE22E5987894F46A845A80CC50B005A"/>
    <w:rsid w:val="00455F40"/>
  </w:style>
  <w:style w:type="paragraph" w:customStyle="1" w:styleId="29FAEAC2DC1B425092F4375BF95E0B43">
    <w:name w:val="29FAEAC2DC1B425092F4375BF95E0B43"/>
    <w:rsid w:val="00455F40"/>
  </w:style>
  <w:style w:type="paragraph" w:customStyle="1" w:styleId="032CD4EA36E2481F9C8F2267F43C78C4">
    <w:name w:val="032CD4EA36E2481F9C8F2267F43C78C4"/>
    <w:rsid w:val="00455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FA37EF-C528-4A40-81D3-059294588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2020-12-04T15:21:00Z</dcterms:created>
  <dcterms:modified xsi:type="dcterms:W3CDTF">2020-12-04T16:56:00Z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