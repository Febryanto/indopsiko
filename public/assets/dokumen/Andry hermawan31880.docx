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20E" w:rsidRDefault="00981D72">
      <w:pPr>
        <w:pStyle w:val="Nama"/>
      </w:pPr>
      <w:r>
        <w:rPr>
          <w:rFonts w:hint="eastAsia"/>
          <w:noProof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88265</wp:posOffset>
            </wp:positionH>
            <wp:positionV relativeFrom="paragraph">
              <wp:posOffset>2540</wp:posOffset>
            </wp:positionV>
            <wp:extent cx="783590" cy="885825"/>
            <wp:effectExtent l="0" t="0" r="0" b="9525"/>
            <wp:wrapTopAndBottom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59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0C3C">
        <w:rPr>
          <w:rFonts w:ascii="SimSun" w:hAnsi="SimSun" w:hint="eastAsia"/>
          <w:lang w:eastAsia="zh-CN"/>
        </w:rPr>
        <w:t>Andry hermawan</w:t>
      </w:r>
    </w:p>
    <w:p w:rsidR="00020F85" w:rsidRDefault="00A10C3C" w:rsidP="00020F85">
      <w:pPr>
        <w:pStyle w:val="InfoKontak"/>
        <w:rPr>
          <w:lang w:eastAsia="zh-CN"/>
        </w:rPr>
      </w:pPr>
      <w:proofErr w:type="spellStart"/>
      <w:r>
        <w:rPr>
          <w:rFonts w:hint="eastAsia"/>
          <w:lang w:eastAsia="zh-CN"/>
        </w:rPr>
        <w:t>Jl.pahlawan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komarudin</w:t>
      </w:r>
      <w:proofErr w:type="spellEnd"/>
      <w:r w:rsidR="00CB6161">
        <w:rPr>
          <w:rFonts w:hint="eastAsia"/>
          <w:lang w:eastAsia="zh-CN"/>
        </w:rPr>
        <w:t xml:space="preserve"> </w:t>
      </w:r>
      <w:proofErr w:type="spellStart"/>
      <w:r w:rsidR="00CB6161">
        <w:rPr>
          <w:rFonts w:hint="eastAsia"/>
          <w:lang w:eastAsia="zh-CN"/>
        </w:rPr>
        <w:t>Rt</w:t>
      </w:r>
      <w:proofErr w:type="spellEnd"/>
      <w:r w:rsidR="00CB6161">
        <w:rPr>
          <w:rFonts w:hint="eastAsia"/>
          <w:lang w:eastAsia="zh-CN"/>
        </w:rPr>
        <w:t xml:space="preserve"> 04 </w:t>
      </w:r>
      <w:proofErr w:type="spellStart"/>
      <w:r w:rsidR="00CB6161">
        <w:rPr>
          <w:rFonts w:hint="eastAsia"/>
          <w:lang w:eastAsia="zh-CN"/>
        </w:rPr>
        <w:t>Rw</w:t>
      </w:r>
      <w:proofErr w:type="spellEnd"/>
      <w:r w:rsidR="00CB6161">
        <w:rPr>
          <w:rFonts w:hint="eastAsia"/>
          <w:lang w:eastAsia="zh-CN"/>
        </w:rPr>
        <w:t xml:space="preserve"> 0</w:t>
      </w:r>
      <w:r w:rsidR="00020F85">
        <w:rPr>
          <w:rFonts w:hint="eastAsia"/>
          <w:lang w:eastAsia="zh-CN"/>
        </w:rPr>
        <w:t>05</w:t>
      </w:r>
    </w:p>
    <w:p w:rsidR="00CB6161" w:rsidRDefault="00CB6161" w:rsidP="00020F85">
      <w:pPr>
        <w:pStyle w:val="InfoKontak"/>
        <w:rPr>
          <w:lang w:eastAsia="zh-CN"/>
        </w:rPr>
      </w:pPr>
      <w:proofErr w:type="spellStart"/>
      <w:r>
        <w:rPr>
          <w:rFonts w:hint="eastAsia"/>
          <w:lang w:eastAsia="zh-CN"/>
        </w:rPr>
        <w:t>Kel.</w:t>
      </w:r>
      <w:r w:rsidR="00E5706B">
        <w:rPr>
          <w:rFonts w:hint="eastAsia"/>
          <w:lang w:eastAsia="zh-CN"/>
        </w:rPr>
        <w:t>pulogebang</w:t>
      </w:r>
      <w:proofErr w:type="spellEnd"/>
      <w:r w:rsidR="00E5706B">
        <w:rPr>
          <w:rFonts w:hint="eastAsia"/>
          <w:lang w:eastAsia="zh-CN"/>
        </w:rPr>
        <w:t xml:space="preserve"> </w:t>
      </w:r>
      <w:proofErr w:type="spellStart"/>
      <w:r w:rsidR="00E5706B">
        <w:rPr>
          <w:rFonts w:hint="eastAsia"/>
          <w:lang w:eastAsia="zh-CN"/>
        </w:rPr>
        <w:t>kec.cakung</w:t>
      </w:r>
      <w:proofErr w:type="spellEnd"/>
      <w:r w:rsidR="00E5706B">
        <w:rPr>
          <w:rFonts w:hint="eastAsia"/>
          <w:lang w:eastAsia="zh-CN"/>
        </w:rPr>
        <w:t xml:space="preserve"> </w:t>
      </w:r>
      <w:proofErr w:type="spellStart"/>
      <w:r w:rsidR="00E5706B">
        <w:rPr>
          <w:rFonts w:hint="eastAsia"/>
          <w:lang w:eastAsia="zh-CN"/>
        </w:rPr>
        <w:t>kab.jakarta</w:t>
      </w:r>
      <w:proofErr w:type="spellEnd"/>
      <w:r w:rsidR="00E5706B">
        <w:rPr>
          <w:rFonts w:hint="eastAsia"/>
          <w:lang w:eastAsia="zh-CN"/>
        </w:rPr>
        <w:t xml:space="preserve"> timur</w:t>
      </w:r>
    </w:p>
    <w:p w:rsidR="00E5706B" w:rsidRDefault="009D35E9">
      <w:pPr>
        <w:pStyle w:val="InfoKontak"/>
        <w:rPr>
          <w:lang w:eastAsia="zh-CN"/>
        </w:rPr>
      </w:pPr>
      <w:hyperlink r:id="rId8" w:history="1">
        <w:r w:rsidR="00A11CE1" w:rsidRPr="004B092A">
          <w:rPr>
            <w:rStyle w:val="Hyperlink"/>
            <w:lang w:eastAsia="zh-CN"/>
          </w:rPr>
          <w:t>Andry</w:t>
        </w:r>
        <w:r w:rsidR="00A11CE1" w:rsidRPr="004B092A">
          <w:rPr>
            <w:rStyle w:val="Hyperlink"/>
            <w:rFonts w:hint="eastAsia"/>
            <w:lang w:eastAsia="zh-CN"/>
          </w:rPr>
          <w:t>hermawan944@gmail.com</w:t>
        </w:r>
      </w:hyperlink>
    </w:p>
    <w:p w:rsidR="0059120E" w:rsidRDefault="00A11CE1" w:rsidP="002C1C52">
      <w:pPr>
        <w:pStyle w:val="InfoKontak"/>
        <w:rPr>
          <w:lang w:eastAsia="zh-CN"/>
        </w:rPr>
      </w:pPr>
      <w:r>
        <w:rPr>
          <w:rFonts w:hint="eastAsia"/>
          <w:lang w:eastAsia="zh-CN"/>
        </w:rPr>
        <w:t>089508926448</w:t>
      </w:r>
    </w:p>
    <w:p w:rsidR="0059120E" w:rsidRDefault="009D35E9">
      <w:pPr>
        <w:pStyle w:val="Judul1"/>
      </w:pPr>
      <w:sdt>
        <w:sdtPr>
          <w:id w:val="-1150367223"/>
          <w:placeholder>
            <w:docPart w:val="49DBB7792EAAE24CBAD210A6F76C7B5B"/>
          </w:placeholder>
          <w:temporary/>
          <w:showingPlcHdr/>
        </w:sdtPr>
        <w:sdtEndPr/>
        <w:sdtContent>
          <w:r>
            <w:t>Gelar</w:t>
          </w:r>
        </w:sdtContent>
      </w:sdt>
    </w:p>
    <w:p w:rsidR="0059120E" w:rsidRDefault="009D35E9">
      <w:pPr>
        <w:pStyle w:val="Judul2"/>
      </w:pPr>
      <w:sdt>
        <w:sdtPr>
          <w:id w:val="-1529011685"/>
          <w:placeholder>
            <w:docPart w:val="D91FF1397C5BCF45B07642C855EEC624"/>
          </w:placeholder>
          <w:temporary/>
          <w:showingPlcHdr/>
        </w:sdtPr>
        <w:sdtEndPr/>
        <w:sdtContent>
          <w:r>
            <w:t>Pendidikan / Tanggal Kelulusan</w:t>
          </w:r>
        </w:sdtContent>
      </w:sdt>
    </w:p>
    <w:p w:rsidR="0059120E" w:rsidRDefault="00F12839">
      <w:r>
        <w:rPr>
          <w:rFonts w:hint="eastAsia"/>
          <w:lang w:eastAsia="zh-CN"/>
        </w:rPr>
        <w:t>SDN 18 PETANG</w:t>
      </w:r>
      <w:r w:rsidR="00B532BC">
        <w:rPr>
          <w:rFonts w:hint="eastAsia"/>
          <w:lang w:eastAsia="zh-CN"/>
        </w:rPr>
        <w:t xml:space="preserve">.        </w:t>
      </w:r>
      <w:r w:rsidR="007A1DBA">
        <w:rPr>
          <w:rFonts w:hint="eastAsia"/>
          <w:lang w:eastAsia="zh-CN"/>
        </w:rPr>
        <w:t xml:space="preserve">    </w:t>
      </w:r>
      <w:r w:rsidR="00F943DD">
        <w:rPr>
          <w:rFonts w:hint="eastAsia"/>
          <w:lang w:eastAsia="zh-CN"/>
        </w:rPr>
        <w:t>2001/2007</w:t>
      </w:r>
    </w:p>
    <w:p w:rsidR="00F81A65" w:rsidRDefault="00F12839">
      <w:r>
        <w:rPr>
          <w:rFonts w:hint="eastAsia"/>
          <w:lang w:eastAsia="zh-CN"/>
        </w:rPr>
        <w:t>SMPN ATTAHIRIYAH</w:t>
      </w:r>
      <w:r w:rsidR="00B532BC">
        <w:rPr>
          <w:rFonts w:hint="eastAsia"/>
          <w:lang w:eastAsia="zh-CN"/>
        </w:rPr>
        <w:t xml:space="preserve">.       </w:t>
      </w:r>
      <w:r w:rsidR="007A1DBA">
        <w:rPr>
          <w:rFonts w:hint="eastAsia"/>
          <w:lang w:eastAsia="zh-CN"/>
        </w:rPr>
        <w:t>2007/2009</w:t>
      </w:r>
    </w:p>
    <w:p w:rsidR="00F81A65" w:rsidRDefault="00F81A65">
      <w:r>
        <w:rPr>
          <w:rFonts w:hint="eastAsia"/>
          <w:lang w:eastAsia="zh-CN"/>
        </w:rPr>
        <w:t>S</w:t>
      </w:r>
      <w:r w:rsidR="00F12839">
        <w:rPr>
          <w:rFonts w:hint="eastAsia"/>
          <w:lang w:eastAsia="zh-CN"/>
        </w:rPr>
        <w:t xml:space="preserve">MK JAKARTA </w:t>
      </w:r>
      <w:r w:rsidR="00B532BC">
        <w:rPr>
          <w:rFonts w:hint="eastAsia"/>
          <w:lang w:eastAsia="zh-CN"/>
        </w:rPr>
        <w:t>TIMUR 1.  2009/2011</w:t>
      </w:r>
    </w:p>
    <w:p w:rsidR="0059120E" w:rsidRDefault="009D35E9">
      <w:pPr>
        <w:pStyle w:val="Judul1"/>
      </w:pPr>
      <w:sdt>
        <w:sdtPr>
          <w:id w:val="617349259"/>
          <w:placeholder>
            <w:docPart w:val="6E56AE3395276048B6B544361A156963"/>
          </w:placeholder>
          <w:temporary/>
          <w:showingPlcHdr/>
        </w:sdtPr>
        <w:sdtEndPr/>
        <w:sdtContent>
          <w:r>
            <w:t>Pengalaman</w:t>
          </w:r>
        </w:sdtContent>
      </w:sdt>
    </w:p>
    <w:p w:rsidR="0059120E" w:rsidRDefault="009D35E9">
      <w:pPr>
        <w:pStyle w:val="Judul2"/>
      </w:pPr>
      <w:sdt>
        <w:sdtPr>
          <w:id w:val="692349886"/>
          <w:placeholder>
            <w:docPart w:val="F3BFB15E08C299439940E4F3C928C536"/>
          </w:placeholder>
          <w:temporary/>
          <w:showingPlcHdr/>
        </w:sdtPr>
        <w:sdtEndPr/>
        <w:sdtContent>
          <w:r>
            <w:t>Nama Pemberi Pekerjaan</w:t>
          </w:r>
        </w:sdtContent>
      </w:sdt>
    </w:p>
    <w:p w:rsidR="0059120E" w:rsidRDefault="009D35E9">
      <w:pPr>
        <w:pStyle w:val="Judul3"/>
      </w:pPr>
      <w:sdt>
        <w:sdtPr>
          <w:id w:val="-1405223110"/>
          <w:placeholder>
            <w:docPart w:val="9ECE63BBA90814498EAA407F14252B8A"/>
          </w:placeholder>
          <w:temporary/>
          <w:showingPlcHdr/>
        </w:sdtPr>
        <w:sdtEndPr/>
        <w:sdtContent>
          <w:r>
            <w:t>Jabatan | Periode Kerja</w:t>
          </w:r>
        </w:sdtContent>
      </w:sdt>
    </w:p>
    <w:p w:rsidR="0059120E" w:rsidRDefault="00F943DD">
      <w:r>
        <w:rPr>
          <w:rFonts w:hint="eastAsia"/>
          <w:lang w:eastAsia="zh-CN"/>
        </w:rPr>
        <w:t xml:space="preserve">*PT HITACHI </w:t>
      </w:r>
    </w:p>
    <w:p w:rsidR="005A526B" w:rsidRDefault="00781D5A">
      <w:pPr>
        <w:rPr>
          <w:lang w:eastAsia="zh-CN"/>
        </w:rPr>
      </w:pPr>
      <w:r>
        <w:rPr>
          <w:rFonts w:hint="eastAsia"/>
          <w:lang w:eastAsia="zh-CN"/>
        </w:rPr>
        <w:t xml:space="preserve">Operator produksi | </w:t>
      </w:r>
      <w:r w:rsidR="00537FE0">
        <w:rPr>
          <w:rFonts w:hint="eastAsia"/>
          <w:lang w:eastAsia="zh-CN"/>
        </w:rPr>
        <w:t xml:space="preserve">25 </w:t>
      </w:r>
      <w:proofErr w:type="spellStart"/>
      <w:r w:rsidR="00537FE0">
        <w:rPr>
          <w:rFonts w:hint="eastAsia"/>
          <w:lang w:eastAsia="zh-CN"/>
        </w:rPr>
        <w:t>september</w:t>
      </w:r>
      <w:proofErr w:type="spellEnd"/>
      <w:r w:rsidR="00537FE0">
        <w:rPr>
          <w:rFonts w:hint="eastAsia"/>
          <w:lang w:eastAsia="zh-CN"/>
        </w:rPr>
        <w:t xml:space="preserve"> 20</w:t>
      </w:r>
      <w:r w:rsidR="00DF6E57">
        <w:rPr>
          <w:rFonts w:hint="eastAsia"/>
          <w:lang w:eastAsia="zh-CN"/>
        </w:rPr>
        <w:t>12</w:t>
      </w:r>
      <w:r w:rsidR="005A526B">
        <w:rPr>
          <w:rFonts w:hint="eastAsia"/>
          <w:lang w:eastAsia="zh-CN"/>
        </w:rPr>
        <w:t xml:space="preserve"> </w:t>
      </w:r>
      <w:r w:rsidR="005A526B">
        <w:rPr>
          <w:lang w:eastAsia="zh-CN"/>
        </w:rPr>
        <w:t>–</w:t>
      </w:r>
      <w:r w:rsidR="005A526B">
        <w:rPr>
          <w:rFonts w:hint="eastAsia"/>
          <w:lang w:eastAsia="zh-CN"/>
        </w:rPr>
        <w:t xml:space="preserve"> 31 </w:t>
      </w:r>
      <w:proofErr w:type="spellStart"/>
      <w:r w:rsidR="005A526B">
        <w:rPr>
          <w:rFonts w:hint="eastAsia"/>
          <w:lang w:eastAsia="zh-CN"/>
        </w:rPr>
        <w:t>mei</w:t>
      </w:r>
      <w:proofErr w:type="spellEnd"/>
      <w:r w:rsidR="005A526B">
        <w:rPr>
          <w:rFonts w:hint="eastAsia"/>
          <w:lang w:eastAsia="zh-CN"/>
        </w:rPr>
        <w:t xml:space="preserve"> 2013</w:t>
      </w:r>
    </w:p>
    <w:p w:rsidR="00781D5A" w:rsidRDefault="00781D5A"/>
    <w:p w:rsidR="0059120E" w:rsidRDefault="00BB52B4" w:rsidP="004740B5">
      <w:pPr>
        <w:pStyle w:val="Judul1"/>
        <w:rPr>
          <w:lang w:eastAsia="zh-CN"/>
        </w:rPr>
      </w:pPr>
      <w:r>
        <w:rPr>
          <w:rFonts w:hint="eastAsia"/>
          <w:lang w:eastAsia="zh-CN"/>
        </w:rPr>
        <w:t xml:space="preserve">Demikian CV </w:t>
      </w:r>
      <w:proofErr w:type="spellStart"/>
      <w:r>
        <w:rPr>
          <w:rFonts w:hint="eastAsia"/>
          <w:lang w:eastAsia="zh-CN"/>
        </w:rPr>
        <w:t>saya,saya</w:t>
      </w:r>
      <w:proofErr w:type="spellEnd"/>
      <w:r>
        <w:rPr>
          <w:rFonts w:hint="eastAsia"/>
          <w:lang w:eastAsia="zh-CN"/>
        </w:rPr>
        <w:t xml:space="preserve"> buat dengan sebenar-benarnya</w:t>
      </w:r>
      <w:r w:rsidR="00972AD1">
        <w:rPr>
          <w:rFonts w:hint="eastAsia"/>
          <w:lang w:eastAsia="zh-CN"/>
        </w:rPr>
        <w:t>. Atas perhatian Bapak/Ibu saya ucapkan terima kasih</w:t>
      </w:r>
      <w:r w:rsidR="00A34220">
        <w:rPr>
          <w:rFonts w:hint="eastAsia"/>
          <w:lang w:eastAsia="zh-CN"/>
        </w:rPr>
        <w:t xml:space="preserve"> .</w:t>
      </w:r>
    </w:p>
    <w:p w:rsidR="00A34220" w:rsidRDefault="00A34220" w:rsidP="00A34220">
      <w:pPr>
        <w:rPr>
          <w:lang w:eastAsia="zh-CN"/>
        </w:rPr>
      </w:pPr>
    </w:p>
    <w:p w:rsidR="00A34220" w:rsidRDefault="00A34220" w:rsidP="00A34220">
      <w:pPr>
        <w:rPr>
          <w:lang w:eastAsia="zh-CN"/>
        </w:rPr>
      </w:pPr>
    </w:p>
    <w:p w:rsidR="00A34220" w:rsidRDefault="00A34220" w:rsidP="00A34220">
      <w:pPr>
        <w:rPr>
          <w:lang w:eastAsia="zh-CN"/>
        </w:rPr>
      </w:pPr>
      <w:r>
        <w:rPr>
          <w:rFonts w:hint="eastAsia"/>
          <w:lang w:eastAsia="zh-CN"/>
        </w:rPr>
        <w:t xml:space="preserve">                                                     </w:t>
      </w:r>
      <w:r w:rsidR="009E2ECF">
        <w:rPr>
          <w:rFonts w:hint="eastAsia"/>
          <w:lang w:eastAsia="zh-CN"/>
        </w:rPr>
        <w:t xml:space="preserve">                                                                    Hormat Saya</w:t>
      </w:r>
    </w:p>
    <w:p w:rsidR="002A19D3" w:rsidRDefault="00951C39" w:rsidP="00A34220">
      <w:pPr>
        <w:rPr>
          <w:lang w:eastAsia="zh-CN"/>
        </w:rPr>
      </w:pPr>
      <w:r>
        <w:rPr>
          <w:noProof/>
          <w:lang w:eastAsia="zh-CN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5025326</wp:posOffset>
                </wp:positionH>
                <wp:positionV relativeFrom="paragraph">
                  <wp:posOffset>-236203</wp:posOffset>
                </wp:positionV>
                <wp:extent cx="541901" cy="828345"/>
                <wp:effectExtent l="57150" t="57150" r="0" b="48260"/>
                <wp:wrapNone/>
                <wp:docPr id="11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41901" cy="828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42B4A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1" o:spid="_x0000_s1026" type="#_x0000_t75" style="position:absolute;margin-left:395pt;margin-top:-19.3pt;width:44.05pt;height:66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">
                <v:imagedata r:id="rId10" o:title="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4968758</wp:posOffset>
                </wp:positionH>
                <wp:positionV relativeFrom="paragraph">
                  <wp:posOffset>-131354</wp:posOffset>
                </wp:positionV>
                <wp:extent cx="189882" cy="669450"/>
                <wp:effectExtent l="57150" t="57150" r="57785" b="54610"/>
                <wp:wrapNone/>
                <wp:docPr id="10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9882" cy="669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8A767" id="Tinta 10" o:spid="_x0000_s1026" type="#_x0000_t75" style="position:absolute;margin-left:390.55pt;margin-top:-11.05pt;width:16.35pt;height:54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">
                <v:imagedata r:id="rId12" o:title=""/>
              </v:shape>
            </w:pict>
          </mc:Fallback>
        </mc:AlternateContent>
      </w:r>
    </w:p>
    <w:p w:rsidR="00996777" w:rsidRDefault="00996777" w:rsidP="00996777">
      <w:pPr>
        <w:rPr>
          <w:lang w:eastAsia="zh-CN"/>
        </w:rPr>
      </w:pPr>
      <w:r>
        <w:rPr>
          <w:rFonts w:hint="eastAsia"/>
          <w:lang w:eastAsia="zh-CN"/>
        </w:rPr>
        <w:t xml:space="preserve">                                                      </w:t>
      </w:r>
    </w:p>
    <w:p w:rsidR="00996777" w:rsidRDefault="00996777" w:rsidP="00996777">
      <w:pPr>
        <w:rPr>
          <w:lang w:eastAsia="zh-CN"/>
        </w:rPr>
      </w:pPr>
      <w:r>
        <w:rPr>
          <w:rFonts w:hint="eastAsia"/>
          <w:lang w:eastAsia="zh-CN"/>
        </w:rPr>
        <w:t xml:space="preserve">                               </w:t>
      </w:r>
    </w:p>
    <w:p w:rsidR="0059120E" w:rsidRDefault="00996777" w:rsidP="00845375">
      <w:pPr>
        <w:rPr>
          <w:lang w:eastAsia="zh-CN"/>
        </w:rPr>
      </w:pPr>
      <w:r>
        <w:rPr>
          <w:rFonts w:hint="eastAsia"/>
          <w:lang w:eastAsia="zh-CN"/>
        </w:rPr>
        <w:t xml:space="preserve">                                                                                    </w:t>
      </w:r>
      <w:bookmarkStart w:id="0" w:name="_GoBack"/>
      <w:bookmarkEnd w:id="0"/>
      <w:r>
        <w:rPr>
          <w:rFonts w:hint="eastAsia"/>
          <w:lang w:eastAsia="zh-CN"/>
        </w:rPr>
        <w:t xml:space="preserve">                                 </w:t>
      </w:r>
      <w:r w:rsidR="00AF62B4">
        <w:rPr>
          <w:rFonts w:hint="eastAsia"/>
          <w:lang w:eastAsia="zh-CN"/>
        </w:rPr>
        <w:t>(Andry Hermawa</w:t>
      </w:r>
      <w:r w:rsidR="00845375">
        <w:rPr>
          <w:rFonts w:hint="eastAsia"/>
          <w:lang w:eastAsia="zh-CN"/>
        </w:rPr>
        <w:t>n)</w:t>
      </w:r>
    </w:p>
    <w:sectPr w:rsidR="0059120E" w:rsidSect="008E2E2A">
      <w:headerReference w:type="default" r:id="rId13"/>
      <w:footerReference w:type="default" r:id="rId14"/>
      <w:headerReference w:type="first" r:id="rId15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0C3C" w:rsidRDefault="00A10C3C">
      <w:pPr>
        <w:spacing w:after="0" w:line="240" w:lineRule="auto"/>
      </w:pPr>
      <w:r>
        <w:separator/>
      </w:r>
    </w:p>
  </w:endnote>
  <w:endnote w:type="continuationSeparator" w:id="0">
    <w:p w:rsidR="00A10C3C" w:rsidRDefault="00A10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120E" w:rsidRDefault="009D35E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0C3C" w:rsidRDefault="00A10C3C">
      <w:pPr>
        <w:spacing w:after="0" w:line="240" w:lineRule="auto"/>
      </w:pPr>
      <w:r>
        <w:separator/>
      </w:r>
    </w:p>
  </w:footnote>
  <w:footnote w:type="continuationSeparator" w:id="0">
    <w:p w:rsidR="00A10C3C" w:rsidRDefault="00A10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120E" w:rsidRDefault="009D35E9">
    <w:pPr>
      <w:pStyle w:val="Head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DCEF045" id="Grup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120E" w:rsidRDefault="009D35E9">
    <w:pPr>
      <w:pStyle w:val="Head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Persegi panjang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Persegi panjang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60C73A0" id="Grup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">
              <v:rect id="Persegi panjang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Persegi panjang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233E78"/>
    <w:multiLevelType w:val="hybridMultilevel"/>
    <w:tmpl w:val="B3BCCFF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472518"/>
    <w:multiLevelType w:val="hybridMultilevel"/>
    <w:tmpl w:val="6C1613F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C3C"/>
    <w:rsid w:val="00020F85"/>
    <w:rsid w:val="0026671A"/>
    <w:rsid w:val="00274818"/>
    <w:rsid w:val="002A19D3"/>
    <w:rsid w:val="002C1C52"/>
    <w:rsid w:val="004740B5"/>
    <w:rsid w:val="00537FE0"/>
    <w:rsid w:val="005A526B"/>
    <w:rsid w:val="005B4574"/>
    <w:rsid w:val="00781D5A"/>
    <w:rsid w:val="007A1DBA"/>
    <w:rsid w:val="00845375"/>
    <w:rsid w:val="008765D3"/>
    <w:rsid w:val="008D0900"/>
    <w:rsid w:val="00951C39"/>
    <w:rsid w:val="00972AD1"/>
    <w:rsid w:val="00981D72"/>
    <w:rsid w:val="00996777"/>
    <w:rsid w:val="009E2ECF"/>
    <w:rsid w:val="00A10C3C"/>
    <w:rsid w:val="00A11CE1"/>
    <w:rsid w:val="00A34220"/>
    <w:rsid w:val="00AE1658"/>
    <w:rsid w:val="00AF62B4"/>
    <w:rsid w:val="00B532BC"/>
    <w:rsid w:val="00BB52B4"/>
    <w:rsid w:val="00C35C88"/>
    <w:rsid w:val="00CB6161"/>
    <w:rsid w:val="00DF6E57"/>
    <w:rsid w:val="00E059D6"/>
    <w:rsid w:val="00E34A1A"/>
    <w:rsid w:val="00E5706B"/>
    <w:rsid w:val="00F12839"/>
    <w:rsid w:val="00F81A65"/>
    <w:rsid w:val="00F9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3A3064"/>
  <w15:docId w15:val="{BDD59C88-795D-F64B-A477-717D12EE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5CC2"/>
    <w:rPr>
      <w:lang w:val="id-ID"/>
    </w:rPr>
  </w:style>
  <w:style w:type="paragraph" w:styleId="Judul1">
    <w:name w:val="heading 1"/>
    <w:basedOn w:val="Normal"/>
    <w:next w:val="Normal"/>
    <w:link w:val="Judul1K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link w:val="JudulK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JudulKAR">
    <w:name w:val="Judul KAR"/>
    <w:basedOn w:val="FontParagrafDefault"/>
    <w:link w:val="Judul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judul">
    <w:name w:val="Subtitle"/>
    <w:basedOn w:val="Normal"/>
    <w:next w:val="Normal"/>
    <w:link w:val="SubjudulK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Judul1KAR">
    <w:name w:val="Judul 1 KAR"/>
    <w:basedOn w:val="FontParagrafDefault"/>
    <w:link w:val="Judul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KAR"/>
    <w:uiPriority w:val="99"/>
    <w:unhideWhenUsed/>
    <w:qFormat/>
    <w:pPr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</w:style>
  <w:style w:type="paragraph" w:styleId="Footer">
    <w:name w:val="footer"/>
    <w:basedOn w:val="Normal"/>
    <w:link w:val="FooterK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KAR">
    <w:name w:val="Footer KAR"/>
    <w:basedOn w:val="FontParagrafDefault"/>
    <w:link w:val="Footer"/>
    <w:uiPriority w:val="99"/>
    <w:rPr>
      <w:b/>
      <w:spacing w:val="21"/>
      <w:sz w:val="26"/>
    </w:rPr>
  </w:style>
  <w:style w:type="character" w:styleId="Tempatpenampungteks">
    <w:name w:val="Placeholder Text"/>
    <w:basedOn w:val="FontParagrafDefault"/>
    <w:uiPriority w:val="99"/>
    <w:semiHidden/>
    <w:rPr>
      <w:color w:val="808080"/>
    </w:rPr>
  </w:style>
  <w:style w:type="character" w:customStyle="1" w:styleId="Judul2KAR">
    <w:name w:val="Judul 2 KAR"/>
    <w:basedOn w:val="FontParagrafDefault"/>
    <w:link w:val="Judul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Judul5KAR">
    <w:name w:val="Judul 5 KAR"/>
    <w:basedOn w:val="FontParagrafDefault"/>
    <w:link w:val="Judul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Judul6KAR">
    <w:name w:val="Judul 6 KAR"/>
    <w:basedOn w:val="FontParagrafDefault"/>
    <w:link w:val="Judul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Judul7KAR">
    <w:name w:val="Judul 7 KAR"/>
    <w:basedOn w:val="FontParagrafDefault"/>
    <w:link w:val="Judul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Judul8KAR">
    <w:name w:val="Judul 8 KAR"/>
    <w:basedOn w:val="FontParagrafDefault"/>
    <w:link w:val="Judul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Judul9KAR">
    <w:name w:val="Judul 9 KAR"/>
    <w:basedOn w:val="FontParagrafDefault"/>
    <w:link w:val="Judul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Penekanan">
    <w:name w:val="Emphasis"/>
    <w:basedOn w:val="FontParagrafDefault"/>
    <w:uiPriority w:val="20"/>
    <w:semiHidden/>
    <w:unhideWhenUsed/>
    <w:qFormat/>
    <w:rPr>
      <w:b/>
      <w:iCs/>
    </w:rPr>
  </w:style>
  <w:style w:type="character" w:customStyle="1" w:styleId="SubjudulKAR">
    <w:name w:val="Subjudul KAR"/>
    <w:basedOn w:val="FontParagrafDefault"/>
    <w:link w:val="Subjudul"/>
    <w:uiPriority w:val="11"/>
    <w:semiHidden/>
    <w:rPr>
      <w:rFonts w:eastAsiaTheme="minorEastAsia"/>
      <w:i/>
      <w:spacing w:val="21"/>
      <w:sz w:val="36"/>
    </w:rPr>
  </w:style>
  <w:style w:type="character" w:styleId="Kuat">
    <w:name w:val="Strong"/>
    <w:basedOn w:val="FontParagrafDefault"/>
    <w:uiPriority w:val="22"/>
    <w:semiHidden/>
    <w:unhideWhenUsed/>
    <w:qFormat/>
    <w:rPr>
      <w:b/>
      <w:bCs/>
      <w:caps/>
      <w:smallCaps w:val="0"/>
    </w:rPr>
  </w:style>
  <w:style w:type="paragraph" w:styleId="Kutipan">
    <w:name w:val="Quote"/>
    <w:basedOn w:val="Normal"/>
    <w:next w:val="Normal"/>
    <w:link w:val="KutipanK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KutipanKAR">
    <w:name w:val="Kutipan KAR"/>
    <w:basedOn w:val="FontParagrafDefault"/>
    <w:link w:val="Kutipan"/>
    <w:uiPriority w:val="29"/>
    <w:semiHidden/>
    <w:rPr>
      <w:i/>
      <w:iCs/>
      <w:sz w:val="32"/>
    </w:rPr>
  </w:style>
  <w:style w:type="paragraph" w:styleId="KutipanyangSering">
    <w:name w:val="Intense Quote"/>
    <w:basedOn w:val="Normal"/>
    <w:next w:val="Normal"/>
    <w:link w:val="KutipanyangSeringK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semiHidden/>
    <w:rPr>
      <w:b/>
      <w:i/>
      <w:iCs/>
      <w:sz w:val="32"/>
    </w:rPr>
  </w:style>
  <w:style w:type="character" w:styleId="ReferensiRumit">
    <w:name w:val="Subtle Reference"/>
    <w:basedOn w:val="FontParagrafDefault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siyangSering">
    <w:name w:val="Intense Reference"/>
    <w:basedOn w:val="FontParagrafDefaul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JudulBuku">
    <w:name w:val="Book Title"/>
    <w:basedOn w:val="FontParagrafDefaul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Keteranga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Kontak">
    <w:name w:val="Info Kontak"/>
    <w:basedOn w:val="Normal"/>
    <w:uiPriority w:val="2"/>
    <w:qFormat/>
    <w:pPr>
      <w:spacing w:after="920"/>
      <w:contextualSpacing/>
    </w:pPr>
  </w:style>
  <w:style w:type="character" w:styleId="PenekananHalus">
    <w:name w:val="Subtle Emphasis"/>
    <w:basedOn w:val="FontParagrafDefault"/>
    <w:uiPriority w:val="19"/>
    <w:semiHidden/>
    <w:unhideWhenUsed/>
    <w:qFormat/>
    <w:rPr>
      <w:i/>
      <w:iCs/>
      <w:color w:val="4B3A2E" w:themeColor="text2"/>
    </w:rPr>
  </w:style>
  <w:style w:type="character" w:styleId="PenekananKeras">
    <w:name w:val="Intense Emphasis"/>
    <w:basedOn w:val="FontParagrafDefault"/>
    <w:uiPriority w:val="21"/>
    <w:semiHidden/>
    <w:unhideWhenUsed/>
    <w:rPr>
      <w:b/>
      <w:i/>
      <w:iCs/>
      <w:color w:val="4B3A2E" w:themeColor="text2"/>
    </w:rPr>
  </w:style>
  <w:style w:type="paragraph" w:styleId="JudulTOC">
    <w:name w:val="TOC Heading"/>
    <w:basedOn w:val="Judul1"/>
    <w:next w:val="Normal"/>
    <w:uiPriority w:val="39"/>
    <w:semiHidden/>
    <w:unhideWhenUsed/>
    <w:qFormat/>
    <w:pPr>
      <w:outlineLvl w:val="9"/>
    </w:pPr>
  </w:style>
  <w:style w:type="paragraph" w:styleId="DaftarParagraf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a">
    <w:name w:val="Nama"/>
    <w:basedOn w:val="Normal"/>
    <w:link w:val="NamaK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aKAR">
    <w:name w:val="Nama KAR"/>
    <w:basedOn w:val="FontParagrafDefault"/>
    <w:link w:val="Nama"/>
    <w:uiPriority w:val="1"/>
    <w:rPr>
      <w:b/>
      <w:caps/>
      <w:spacing w:val="21"/>
      <w:sz w:val="36"/>
    </w:rPr>
  </w:style>
  <w:style w:type="character" w:customStyle="1" w:styleId="Judul3KAR">
    <w:name w:val="Judul 3 KAR"/>
    <w:basedOn w:val="FontParagrafDefault"/>
    <w:link w:val="Judul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Judul4KAR">
    <w:name w:val="Judul 4 KAR"/>
    <w:basedOn w:val="FontParagrafDefault"/>
    <w:link w:val="Judul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FontParagrafDefault"/>
    <w:uiPriority w:val="99"/>
    <w:unhideWhenUsed/>
    <w:rsid w:val="00A11CE1"/>
    <w:rPr>
      <w:color w:val="3D859C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A11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yhermawan944@gmail.com" TargetMode="External" /><Relationship Id="rId13" Type="http://schemas.openxmlformats.org/officeDocument/2006/relationships/header" Target="header1.xml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3.png" /><Relationship Id="rId17" Type="http://schemas.openxmlformats.org/officeDocument/2006/relationships/glossaryDocument" Target="glossary/document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customXml" Target="ink/ink2.xml" /><Relationship Id="rId5" Type="http://schemas.openxmlformats.org/officeDocument/2006/relationships/footnotes" Target="footnotes.xml" /><Relationship Id="rId15" Type="http://schemas.openxmlformats.org/officeDocument/2006/relationships/header" Target="header2.xml" /><Relationship Id="rId10" Type="http://schemas.openxmlformats.org/officeDocument/2006/relationships/image" Target="media/image2.png" /><Relationship Id="rId4" Type="http://schemas.openxmlformats.org/officeDocument/2006/relationships/webSettings" Target="webSettings.xml" /><Relationship Id="rId9" Type="http://schemas.openxmlformats.org/officeDocument/2006/relationships/customXml" Target="ink/ink1.xml" /><Relationship Id="rId14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46793FF5-00FF-6748-8295-A4A4DC4AE7E0%7dtf5000203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9DBB7792EAAE24CBAD210A6F76C7B5B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42AFB6D5-671D-D64B-9B33-30C7396E6ABD}"/>
      </w:docPartPr>
      <w:docPartBody>
        <w:p w:rsidR="00736AEE" w:rsidRDefault="00736AEE">
          <w:pPr>
            <w:pStyle w:val="49DBB7792EAAE24CBAD210A6F76C7B5B"/>
          </w:pPr>
          <w:r>
            <w:t>Education</w:t>
          </w:r>
        </w:p>
      </w:docPartBody>
    </w:docPart>
    <w:docPart>
      <w:docPartPr>
        <w:name w:val="D91FF1397C5BCF45B07642C855EEC624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03FB5928-1771-AE44-9466-28BF411E9503}"/>
      </w:docPartPr>
      <w:docPartBody>
        <w:p w:rsidR="00736AEE" w:rsidRDefault="00736AEE">
          <w:pPr>
            <w:pStyle w:val="D91FF1397C5BCF45B07642C855EEC624"/>
          </w:pPr>
          <w:r>
            <w:t>Degree / Date of Graduation</w:t>
          </w:r>
        </w:p>
      </w:docPartBody>
    </w:docPart>
    <w:docPart>
      <w:docPartPr>
        <w:name w:val="6E56AE3395276048B6B544361A156963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6AC979AD-696F-284F-A6A9-0B898B88CB58}"/>
      </w:docPartPr>
      <w:docPartBody>
        <w:p w:rsidR="00736AEE" w:rsidRDefault="00736AEE">
          <w:pPr>
            <w:pStyle w:val="6E56AE3395276048B6B544361A156963"/>
          </w:pPr>
          <w:r>
            <w:t>Experience</w:t>
          </w:r>
        </w:p>
      </w:docPartBody>
    </w:docPart>
    <w:docPart>
      <w:docPartPr>
        <w:name w:val="F3BFB15E08C299439940E4F3C928C536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7DECB972-ECAC-A94C-ADEE-5DA41CCE9C7E}"/>
      </w:docPartPr>
      <w:docPartBody>
        <w:p w:rsidR="00736AEE" w:rsidRDefault="00736AEE">
          <w:pPr>
            <w:pStyle w:val="F3BFB15E08C299439940E4F3C928C536"/>
          </w:pPr>
          <w:r>
            <w:t>Name of Employer</w:t>
          </w:r>
        </w:p>
      </w:docPartBody>
    </w:docPart>
    <w:docPart>
      <w:docPartPr>
        <w:name w:val="9ECE63BBA90814498EAA407F14252B8A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CC27D44E-91C9-C845-9DF2-D4BAC3A0CBAE}"/>
      </w:docPartPr>
      <w:docPartBody>
        <w:p w:rsidR="00736AEE" w:rsidRDefault="00736AEE">
          <w:pPr>
            <w:pStyle w:val="9ECE63BBA90814498EAA407F14252B8A"/>
          </w:pPr>
          <w:r>
            <w:t>Job Title / Dates of Employment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AEE"/>
    <w:rsid w:val="0073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233092408B55B84F9CE5CCB546848F31">
    <w:name w:val="233092408B55B84F9CE5CCB546848F31"/>
  </w:style>
  <w:style w:type="paragraph" w:customStyle="1" w:styleId="FC00C23CBF598A449A74BC986B747D32">
    <w:name w:val="FC00C23CBF598A449A74BC986B747D32"/>
  </w:style>
  <w:style w:type="paragraph" w:customStyle="1" w:styleId="32DE4A1F44F40F499A4C6289502DBC99">
    <w:name w:val="32DE4A1F44F40F499A4C6289502DBC99"/>
  </w:style>
  <w:style w:type="paragraph" w:customStyle="1" w:styleId="7F2ECF63490163449ECE2572B59A564D">
    <w:name w:val="7F2ECF63490163449ECE2572B59A564D"/>
  </w:style>
  <w:style w:type="paragraph" w:customStyle="1" w:styleId="49DBB7792EAAE24CBAD210A6F76C7B5B">
    <w:name w:val="49DBB7792EAAE24CBAD210A6F76C7B5B"/>
  </w:style>
  <w:style w:type="paragraph" w:customStyle="1" w:styleId="D91FF1397C5BCF45B07642C855EEC624">
    <w:name w:val="D91FF1397C5BCF45B07642C855EEC624"/>
  </w:style>
  <w:style w:type="paragraph" w:customStyle="1" w:styleId="761149A0B324B4478A5FE21D8BCDB2F8">
    <w:name w:val="761149A0B324B4478A5FE21D8BCDB2F8"/>
  </w:style>
  <w:style w:type="paragraph" w:customStyle="1" w:styleId="6E56AE3395276048B6B544361A156963">
    <w:name w:val="6E56AE3395276048B6B544361A156963"/>
  </w:style>
  <w:style w:type="paragraph" w:customStyle="1" w:styleId="F3BFB15E08C299439940E4F3C928C536">
    <w:name w:val="F3BFB15E08C299439940E4F3C928C536"/>
  </w:style>
  <w:style w:type="paragraph" w:customStyle="1" w:styleId="9ECE63BBA90814498EAA407F14252B8A">
    <w:name w:val="9ECE63BBA90814498EAA407F14252B8A"/>
  </w:style>
  <w:style w:type="paragraph" w:customStyle="1" w:styleId="235DC12DB8A7D0409F6C44141C2E860C">
    <w:name w:val="235DC12DB8A7D0409F6C44141C2E860C"/>
  </w:style>
  <w:style w:type="paragraph" w:customStyle="1" w:styleId="F1BF86C9DCE94F44AC8A7D15FE9AEB18">
    <w:name w:val="F1BF86C9DCE94F44AC8A7D15FE9AEB18"/>
  </w:style>
  <w:style w:type="paragraph" w:customStyle="1" w:styleId="53BDA920ABCFBB4B9BE3A632B51F205B">
    <w:name w:val="53BDA920ABCFBB4B9BE3A632B51F205B"/>
  </w:style>
  <w:style w:type="paragraph" w:customStyle="1" w:styleId="E657365CF025F5448C767D0EE343E49C">
    <w:name w:val="E657365CF025F5448C767D0EE343E4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29T16:25:24.5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-2 1830,'6'0,"-1"-11,17-16,-20 24,28-42,40-53,-56 79,64-113,8 3,-63 94,46-71,-26 47,-30 41,-4-13,7 4,-12 21,3-15,-2 11,-4 8,4-13,0 15,-4 0,-2 6,1 26,0-25,0 29,0 45,0-76,0 93,0 15,0-100,0 104,0-20,0-75,6 42,-1-10,-4-45,-2 9,1 9,0-24,0 5,0-2,0-5,5-2,1-10,-5 8,-2-21,12-25,-10 44,14-71,6-26,-14 70,19-77,6-10,-24 92,22-80,-3 15,-22 75,12-53,-1 27,-11 29,-5 1,4 13,-2 0,-2 16,0-12,0 19,0 42,0-64,-6 95,6 7,0-72,6 57,-1-7,-4-62,-2 26,6-1,-5-44,0 21,6 1,-5-16,-2-1,1 5,0-9,0 4,0-2,5-6,6-8,-8 8,5-21,13-14,-17 31,14-45,-2 9,-11 30,6-23,0 14,-7 15,-2-7,3 14,-4 0,3 27,-3-24,-2 32,7 24,-5-48,9 48,0 1,-7-48,5 30,3-5,-9-29,12 6,-3-3,-10-10,9-8,6-14,-15 19,20-45,0-34,-15 60,4-87,1-33,-9 112,2-125,-4-8,0 144,-11-137,5 9,5 102,-19-52,9-23,9 98,-23-71,9 5,14 77,-23-61,9 23,12 42,-14-21,7 16,9 10,-12-8,9 14,3-4,-13 14,5 18,9-32,-20 46,10 45,10-83,-14 101,15 36,0-120,0 120,11 33,-8-131,10 87,3 38,-16-171,22 158,-6-14,-12-113,3 63,9 34,-14-111,12 81,8 13,-21-109,25 100,1-23,-23-68,19 39,-2-9,-18-37,16 10,-3-6,-12-7,3-6,4 3,-9 0,7-10,1-1,-7 8,11-27,-4-34,-6 44,-8-14,4 25,0 18</inkml:trace>
  <inkml:trace contextRef="#ctx0" brushRef="#br0" timeOffset="1">236 1862,'5'0,"1"-5,26-6,-23 8,31-21,46-8,-69 24,79-33,34-7,-105 38,101-45,-18 17,-82 29,35-20,9 13,-56 13,26-16,14 9,-39 7,18-11,11 14,-37 0,18-10,7 10,-23 0,15-6,3 6,-21 0,9-5,2 5,-14 0,10-6,-2 6,-9 0,6 0,3 0,-11 0,6 0,-1 0,-4 0,3 0,-1 0,-6-5,-2-6,3 8,-7-5,8 7,2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29T16:25:22.5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1857,'0'-5,"0"0,0 4,-6-25,6-7,-1 17,-3-27,4-27,0 52,0-67,5-23,-3 80,2-79,1-17,-4 96,9-85,-5-5,-3 77,2-43,1-18,-4 74,3-52,2-17,-4 62,7-33,1-18,-6 55,-2-25,3-3,-3 41,2-13,1 4,-4 21,-2-15,6 11,-3 6,-4-9,8 8,-5 4,-2-9,1 3,0 3,0-1,5 16,6 5,-10-14,14 23,7 24,-16-36,9 33,12 24,-20-51,13 38,7 29,-18-58,9 41,9 28,-23-83,14 75,4 24,-16-80,9 53,7 38,-20-111,12 99,2 6,-13-97,10 77,4-1,-13-70,2 33,5-1,-9-51,2 27,1-2,-4-25,3 5,2 4,-5-14,-2 4,1-1,5-12,1-4,-4 5,-4-17,2 17,0 10</inkml:trace>
</inkml:ink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%7b46793FF5-00FF-6748-8295-A4A4DC4AE7E0%7dtf50002038.dotx</Template>
  <TotalTime>0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 Tamu</dc:creator>
  <cp:keywords/>
  <dc:description/>
  <cp:lastModifiedBy>andryhermawan944@gmail.com</cp:lastModifiedBy>
  <cp:revision>2</cp:revision>
  <dcterms:created xsi:type="dcterms:W3CDTF">2019-01-29T16:42:00Z</dcterms:created>
  <dcterms:modified xsi:type="dcterms:W3CDTF">2019-01-29T16:42:00Z</dcterms:modified>
</cp:coreProperties>
</file>