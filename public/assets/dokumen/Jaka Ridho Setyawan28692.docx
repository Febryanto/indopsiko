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78" w:type="dxa"/>
        <w:tblInd w:w="-14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61"/>
        <w:gridCol w:w="4331"/>
        <w:gridCol w:w="270"/>
        <w:gridCol w:w="4616"/>
      </w:tblGrid>
      <w:tr w:rsidR="008D4C89" w:rsidTr="00F624FB">
        <w:trPr>
          <w:trHeight w:val="4887"/>
        </w:trPr>
        <w:tc>
          <w:tcPr>
            <w:tcW w:w="5192" w:type="dxa"/>
            <w:gridSpan w:val="2"/>
            <w:tcMar>
              <w:left w:w="288" w:type="dxa"/>
            </w:tcMar>
          </w:tcPr>
          <w:p w:rsidR="008D4C89" w:rsidRDefault="00B45650" w:rsidP="00BD7651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8.5pt;height:231pt">
                  <v:imagedata r:id="rId10" o:title="jaka"/>
                </v:shape>
              </w:pict>
            </w:r>
          </w:p>
        </w:tc>
        <w:tc>
          <w:tcPr>
            <w:tcW w:w="270" w:type="dxa"/>
            <w:vMerge w:val="restart"/>
          </w:tcPr>
          <w:p w:rsidR="008D4C89" w:rsidRDefault="008D4C89" w:rsidP="008064DE"/>
        </w:tc>
        <w:tc>
          <w:tcPr>
            <w:tcW w:w="4616" w:type="dxa"/>
            <w:vMerge w:val="restart"/>
          </w:tcPr>
          <w:p w:rsidR="003C3388" w:rsidRPr="00F624FB" w:rsidRDefault="00202E13" w:rsidP="00F624FB">
            <w:pPr>
              <w:spacing w:line="360" w:lineRule="auto"/>
              <w:rPr>
                <w:sz w:val="24"/>
                <w:szCs w:val="24"/>
              </w:rPr>
            </w:pPr>
            <w:r w:rsidRPr="00F624FB">
              <w:rPr>
                <w:sz w:val="24"/>
                <w:szCs w:val="24"/>
              </w:rPr>
              <w:t xml:space="preserve">Status : </w:t>
            </w:r>
            <w:proofErr w:type="spellStart"/>
            <w:r w:rsidRPr="00F624FB">
              <w:rPr>
                <w:sz w:val="24"/>
                <w:szCs w:val="24"/>
              </w:rPr>
              <w:t>Menikah</w:t>
            </w:r>
            <w:proofErr w:type="spellEnd"/>
          </w:p>
          <w:p w:rsidR="00202E13" w:rsidRPr="00F624FB" w:rsidRDefault="00202E13" w:rsidP="00F624F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F624FB">
              <w:rPr>
                <w:sz w:val="24"/>
                <w:szCs w:val="24"/>
              </w:rPr>
              <w:t>Tempat</w:t>
            </w:r>
            <w:proofErr w:type="spellEnd"/>
            <w:r w:rsidRPr="00F624FB">
              <w:rPr>
                <w:sz w:val="24"/>
                <w:szCs w:val="24"/>
              </w:rPr>
              <w:t xml:space="preserve"> </w:t>
            </w:r>
            <w:proofErr w:type="spellStart"/>
            <w:r w:rsidRPr="00F624FB">
              <w:rPr>
                <w:sz w:val="24"/>
                <w:szCs w:val="24"/>
              </w:rPr>
              <w:t>Tanggal</w:t>
            </w:r>
            <w:proofErr w:type="spellEnd"/>
            <w:r w:rsidRPr="00F624FB">
              <w:rPr>
                <w:sz w:val="24"/>
                <w:szCs w:val="24"/>
              </w:rPr>
              <w:t xml:space="preserve"> </w:t>
            </w:r>
            <w:proofErr w:type="spellStart"/>
            <w:r w:rsidRPr="00F624FB">
              <w:rPr>
                <w:sz w:val="24"/>
                <w:szCs w:val="24"/>
              </w:rPr>
              <w:t>Lahir</w:t>
            </w:r>
            <w:proofErr w:type="spellEnd"/>
            <w:r w:rsidRPr="00F624FB">
              <w:rPr>
                <w:sz w:val="24"/>
                <w:szCs w:val="24"/>
              </w:rPr>
              <w:t xml:space="preserve"> : Jakarta, 26 November 1991</w:t>
            </w:r>
          </w:p>
          <w:p w:rsidR="00202E13" w:rsidRPr="00F624FB" w:rsidRDefault="00202E13" w:rsidP="00F624FB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F624FB">
              <w:rPr>
                <w:sz w:val="24"/>
                <w:szCs w:val="24"/>
              </w:rPr>
              <w:t>Jenis</w:t>
            </w:r>
            <w:proofErr w:type="spellEnd"/>
            <w:r w:rsidRPr="00F624FB">
              <w:rPr>
                <w:sz w:val="24"/>
                <w:szCs w:val="24"/>
              </w:rPr>
              <w:t xml:space="preserve"> </w:t>
            </w:r>
            <w:proofErr w:type="spellStart"/>
            <w:r w:rsidRPr="00F624FB">
              <w:rPr>
                <w:sz w:val="24"/>
                <w:szCs w:val="24"/>
              </w:rPr>
              <w:t>Kelamin</w:t>
            </w:r>
            <w:proofErr w:type="spellEnd"/>
            <w:r w:rsidRPr="00F624FB">
              <w:rPr>
                <w:sz w:val="24"/>
                <w:szCs w:val="24"/>
              </w:rPr>
              <w:t xml:space="preserve"> : </w:t>
            </w:r>
            <w:proofErr w:type="spellStart"/>
            <w:r w:rsidRPr="00F624FB">
              <w:rPr>
                <w:sz w:val="24"/>
                <w:szCs w:val="24"/>
              </w:rPr>
              <w:t>Laki</w:t>
            </w:r>
            <w:proofErr w:type="spellEnd"/>
            <w:r w:rsidRPr="00F624FB">
              <w:rPr>
                <w:sz w:val="24"/>
                <w:szCs w:val="24"/>
              </w:rPr>
              <w:t xml:space="preserve"> – </w:t>
            </w:r>
            <w:proofErr w:type="spellStart"/>
            <w:r w:rsidRPr="00F624FB">
              <w:rPr>
                <w:sz w:val="24"/>
                <w:szCs w:val="24"/>
              </w:rPr>
              <w:t>Laki</w:t>
            </w:r>
            <w:proofErr w:type="spellEnd"/>
          </w:p>
          <w:p w:rsidR="00202E13" w:rsidRPr="00F624FB" w:rsidRDefault="00202E13" w:rsidP="00F624FB">
            <w:pPr>
              <w:spacing w:line="360" w:lineRule="auto"/>
              <w:rPr>
                <w:sz w:val="24"/>
                <w:szCs w:val="24"/>
              </w:rPr>
            </w:pPr>
            <w:r w:rsidRPr="00F624FB">
              <w:rPr>
                <w:sz w:val="24"/>
                <w:szCs w:val="24"/>
              </w:rPr>
              <w:t>Agama : Kristen</w:t>
            </w:r>
          </w:p>
          <w:p w:rsidR="008D4C89" w:rsidRPr="00F624FB" w:rsidRDefault="0015305D" w:rsidP="00F624FB">
            <w:pPr>
              <w:spacing w:line="360" w:lineRule="auto"/>
              <w:rPr>
                <w:b/>
                <w:sz w:val="24"/>
                <w:szCs w:val="24"/>
              </w:rPr>
            </w:pPr>
            <w:proofErr w:type="spellStart"/>
            <w:r w:rsidRPr="00F624FB">
              <w:rPr>
                <w:b/>
                <w:sz w:val="24"/>
                <w:szCs w:val="24"/>
              </w:rPr>
              <w:t>Pengalaman</w:t>
            </w:r>
            <w:proofErr w:type="spellEnd"/>
            <w:r w:rsidRPr="00F624F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624FB">
              <w:rPr>
                <w:b/>
                <w:sz w:val="24"/>
                <w:szCs w:val="24"/>
              </w:rPr>
              <w:t>Kerja</w:t>
            </w:r>
            <w:proofErr w:type="spellEnd"/>
          </w:p>
          <w:p w:rsidR="008D4C89" w:rsidRPr="00F624FB" w:rsidRDefault="0015305D" w:rsidP="00F624FB">
            <w:pPr>
              <w:pStyle w:val="JobDates"/>
              <w:rPr>
                <w:sz w:val="24"/>
                <w:szCs w:val="24"/>
              </w:rPr>
            </w:pPr>
            <w:proofErr w:type="spellStart"/>
            <w:r w:rsidRPr="00F624FB">
              <w:rPr>
                <w:sz w:val="24"/>
                <w:szCs w:val="24"/>
              </w:rPr>
              <w:t>Kurang</w:t>
            </w:r>
            <w:proofErr w:type="spellEnd"/>
            <w:r w:rsidRPr="00F624FB">
              <w:rPr>
                <w:sz w:val="24"/>
                <w:szCs w:val="24"/>
              </w:rPr>
              <w:t xml:space="preserve"> </w:t>
            </w:r>
            <w:proofErr w:type="spellStart"/>
            <w:r w:rsidRPr="00F624FB">
              <w:rPr>
                <w:sz w:val="24"/>
                <w:szCs w:val="24"/>
              </w:rPr>
              <w:t>Lebih</w:t>
            </w:r>
            <w:proofErr w:type="spellEnd"/>
            <w:r w:rsidRPr="00F624FB">
              <w:rPr>
                <w:sz w:val="24"/>
                <w:szCs w:val="24"/>
              </w:rPr>
              <w:t xml:space="preserve"> 2 </w:t>
            </w:r>
            <w:proofErr w:type="spellStart"/>
            <w:r w:rsidRPr="00F624FB">
              <w:rPr>
                <w:sz w:val="24"/>
                <w:szCs w:val="24"/>
              </w:rPr>
              <w:t>Tahun</w:t>
            </w:r>
            <w:proofErr w:type="spellEnd"/>
          </w:p>
          <w:p w:rsidR="008D4C89" w:rsidRPr="00F624FB" w:rsidRDefault="0015305D" w:rsidP="00F624FB">
            <w:pPr>
              <w:pStyle w:val="JobTitle"/>
              <w:spacing w:line="360" w:lineRule="auto"/>
              <w:rPr>
                <w:bCs/>
                <w:sz w:val="24"/>
                <w:szCs w:val="24"/>
              </w:rPr>
            </w:pPr>
            <w:r w:rsidRPr="00F624FB">
              <w:rPr>
                <w:bCs/>
                <w:sz w:val="24"/>
                <w:szCs w:val="24"/>
              </w:rPr>
              <w:t>Data Entry</w:t>
            </w:r>
          </w:p>
          <w:p w:rsidR="008D4C89" w:rsidRPr="00F624FB" w:rsidRDefault="0015305D" w:rsidP="00F624FB">
            <w:pPr>
              <w:pStyle w:val="JobTitle"/>
              <w:spacing w:line="360" w:lineRule="auto"/>
              <w:rPr>
                <w:sz w:val="24"/>
                <w:szCs w:val="24"/>
              </w:rPr>
            </w:pPr>
            <w:r w:rsidRPr="00F624FB">
              <w:rPr>
                <w:sz w:val="24"/>
                <w:szCs w:val="24"/>
              </w:rPr>
              <w:t>Freelancer</w:t>
            </w:r>
            <w:r w:rsidR="008D4C89" w:rsidRPr="00F624FB">
              <w:rPr>
                <w:sz w:val="24"/>
                <w:szCs w:val="24"/>
              </w:rPr>
              <w:t xml:space="preserve"> </w:t>
            </w:r>
          </w:p>
          <w:p w:rsidR="008D4C89" w:rsidRPr="00F624FB" w:rsidRDefault="0015305D" w:rsidP="00F624FB">
            <w:pPr>
              <w:pStyle w:val="CompanyName"/>
              <w:spacing w:line="360" w:lineRule="auto"/>
              <w:rPr>
                <w:sz w:val="24"/>
                <w:szCs w:val="24"/>
              </w:rPr>
            </w:pPr>
            <w:r w:rsidRPr="00F624FB">
              <w:rPr>
                <w:sz w:val="24"/>
                <w:szCs w:val="24"/>
              </w:rPr>
              <w:t>PT. GFK</w:t>
            </w:r>
            <w:r w:rsidR="008D4C89" w:rsidRPr="00F624FB">
              <w:rPr>
                <w:sz w:val="24"/>
                <w:szCs w:val="24"/>
              </w:rPr>
              <w:t xml:space="preserve">  </w:t>
            </w:r>
          </w:p>
          <w:p w:rsidR="008D4C89" w:rsidRPr="00F624FB" w:rsidRDefault="0015305D" w:rsidP="00F624FB">
            <w:pPr>
              <w:pStyle w:val="JobDates"/>
              <w:rPr>
                <w:sz w:val="24"/>
                <w:szCs w:val="24"/>
              </w:rPr>
            </w:pPr>
            <w:proofErr w:type="spellStart"/>
            <w:r w:rsidRPr="00F624FB">
              <w:rPr>
                <w:sz w:val="24"/>
                <w:szCs w:val="24"/>
              </w:rPr>
              <w:t>Kurang</w:t>
            </w:r>
            <w:proofErr w:type="spellEnd"/>
            <w:r w:rsidRPr="00F624FB">
              <w:rPr>
                <w:sz w:val="24"/>
                <w:szCs w:val="24"/>
              </w:rPr>
              <w:t xml:space="preserve"> </w:t>
            </w:r>
            <w:proofErr w:type="spellStart"/>
            <w:r w:rsidRPr="00F624FB">
              <w:rPr>
                <w:sz w:val="24"/>
                <w:szCs w:val="24"/>
              </w:rPr>
              <w:t>Lebih</w:t>
            </w:r>
            <w:proofErr w:type="spellEnd"/>
            <w:r w:rsidRPr="00F624FB">
              <w:rPr>
                <w:sz w:val="24"/>
                <w:szCs w:val="24"/>
              </w:rPr>
              <w:t xml:space="preserve"> 1 </w:t>
            </w:r>
            <w:proofErr w:type="spellStart"/>
            <w:r w:rsidRPr="00F624FB">
              <w:rPr>
                <w:sz w:val="24"/>
                <w:szCs w:val="24"/>
              </w:rPr>
              <w:t>Tahun</w:t>
            </w:r>
            <w:proofErr w:type="spellEnd"/>
          </w:p>
          <w:p w:rsidR="008D4C89" w:rsidRPr="00F624FB" w:rsidRDefault="0015305D" w:rsidP="00F624FB">
            <w:pPr>
              <w:pStyle w:val="JobTitle"/>
              <w:spacing w:line="360" w:lineRule="auto"/>
              <w:rPr>
                <w:bCs/>
                <w:sz w:val="24"/>
                <w:szCs w:val="24"/>
              </w:rPr>
            </w:pPr>
            <w:r w:rsidRPr="00F624FB">
              <w:rPr>
                <w:sz w:val="24"/>
                <w:szCs w:val="24"/>
              </w:rPr>
              <w:t xml:space="preserve">Field </w:t>
            </w:r>
            <w:proofErr w:type="spellStart"/>
            <w:r w:rsidRPr="00F624FB">
              <w:rPr>
                <w:sz w:val="24"/>
                <w:szCs w:val="24"/>
              </w:rPr>
              <w:t>Cordinator</w:t>
            </w:r>
            <w:proofErr w:type="spellEnd"/>
          </w:p>
          <w:p w:rsidR="008D4C89" w:rsidRPr="00F624FB" w:rsidRDefault="0015305D" w:rsidP="00F624FB">
            <w:pPr>
              <w:pStyle w:val="JobTitle"/>
              <w:spacing w:line="360" w:lineRule="auto"/>
              <w:rPr>
                <w:sz w:val="24"/>
                <w:szCs w:val="24"/>
              </w:rPr>
            </w:pPr>
            <w:r w:rsidRPr="00F624FB">
              <w:rPr>
                <w:sz w:val="24"/>
                <w:szCs w:val="24"/>
              </w:rPr>
              <w:t>Junior</w:t>
            </w:r>
            <w:r w:rsidR="008D4C89" w:rsidRPr="00F624FB">
              <w:rPr>
                <w:sz w:val="24"/>
                <w:szCs w:val="24"/>
              </w:rPr>
              <w:t xml:space="preserve"> </w:t>
            </w:r>
          </w:p>
          <w:p w:rsidR="008D4C89" w:rsidRPr="00F624FB" w:rsidRDefault="0015305D" w:rsidP="00F624FB">
            <w:pPr>
              <w:pStyle w:val="CompanyName"/>
              <w:spacing w:line="360" w:lineRule="auto"/>
              <w:rPr>
                <w:sz w:val="24"/>
                <w:szCs w:val="24"/>
              </w:rPr>
            </w:pPr>
            <w:r w:rsidRPr="00F624FB">
              <w:rPr>
                <w:sz w:val="24"/>
                <w:szCs w:val="24"/>
              </w:rPr>
              <w:t>PT. GFK</w:t>
            </w:r>
            <w:r w:rsidR="008D4C89" w:rsidRPr="00F624FB">
              <w:rPr>
                <w:sz w:val="24"/>
                <w:szCs w:val="24"/>
              </w:rPr>
              <w:t xml:space="preserve">  </w:t>
            </w:r>
          </w:p>
          <w:p w:rsidR="008D4C89" w:rsidRPr="00F624FB" w:rsidRDefault="0015305D" w:rsidP="00F624FB">
            <w:pPr>
              <w:pStyle w:val="JobDates"/>
              <w:rPr>
                <w:sz w:val="24"/>
                <w:szCs w:val="24"/>
              </w:rPr>
            </w:pPr>
            <w:r w:rsidRPr="00F624FB">
              <w:rPr>
                <w:sz w:val="24"/>
                <w:szCs w:val="24"/>
              </w:rPr>
              <w:t>2019 - 2020</w:t>
            </w:r>
          </w:p>
          <w:p w:rsidR="008D4C89" w:rsidRPr="00F624FB" w:rsidRDefault="0015305D" w:rsidP="00F624FB">
            <w:pPr>
              <w:pStyle w:val="JobTitle"/>
              <w:spacing w:line="360" w:lineRule="auto"/>
              <w:rPr>
                <w:bCs/>
                <w:sz w:val="24"/>
                <w:szCs w:val="24"/>
              </w:rPr>
            </w:pPr>
            <w:r w:rsidRPr="00F624FB">
              <w:rPr>
                <w:sz w:val="24"/>
                <w:szCs w:val="24"/>
              </w:rPr>
              <w:t>Remedial Field</w:t>
            </w:r>
          </w:p>
          <w:p w:rsidR="008D4C89" w:rsidRPr="00F624FB" w:rsidRDefault="0015305D" w:rsidP="00F624FB">
            <w:pPr>
              <w:pStyle w:val="JobTitle"/>
              <w:spacing w:line="360" w:lineRule="auto"/>
              <w:rPr>
                <w:sz w:val="24"/>
                <w:szCs w:val="24"/>
              </w:rPr>
            </w:pPr>
            <w:r w:rsidRPr="00F624FB">
              <w:rPr>
                <w:sz w:val="24"/>
                <w:szCs w:val="24"/>
              </w:rPr>
              <w:t>Junior</w:t>
            </w:r>
            <w:r w:rsidR="008D4C89" w:rsidRPr="00F624FB">
              <w:rPr>
                <w:sz w:val="24"/>
                <w:szCs w:val="24"/>
              </w:rPr>
              <w:t xml:space="preserve"> </w:t>
            </w:r>
          </w:p>
          <w:p w:rsidR="008D4C89" w:rsidRPr="00F624FB" w:rsidRDefault="0015305D" w:rsidP="00F624FB">
            <w:pPr>
              <w:pStyle w:val="CompanyName"/>
              <w:spacing w:line="360" w:lineRule="auto"/>
              <w:rPr>
                <w:sz w:val="24"/>
                <w:szCs w:val="24"/>
              </w:rPr>
            </w:pPr>
            <w:r w:rsidRPr="00F624FB">
              <w:rPr>
                <w:sz w:val="24"/>
                <w:szCs w:val="24"/>
              </w:rPr>
              <w:t>FIF Group</w:t>
            </w:r>
            <w:r w:rsidR="008D4C89" w:rsidRPr="00F624FB">
              <w:rPr>
                <w:sz w:val="24"/>
                <w:szCs w:val="24"/>
              </w:rPr>
              <w:t xml:space="preserve">  </w:t>
            </w:r>
          </w:p>
          <w:p w:rsidR="008D4C89" w:rsidRDefault="0015305D" w:rsidP="008064DE">
            <w:pPr>
              <w:pStyle w:val="Heading1"/>
            </w:pP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</w:p>
          <w:p w:rsidR="00202E13" w:rsidRPr="00F624FB" w:rsidRDefault="00202E13" w:rsidP="00F624FB">
            <w:pPr>
              <w:pStyle w:val="JobTitle"/>
              <w:spacing w:line="360" w:lineRule="auto"/>
              <w:rPr>
                <w:sz w:val="24"/>
              </w:rPr>
            </w:pPr>
            <w:r w:rsidRPr="00F624FB">
              <w:rPr>
                <w:sz w:val="24"/>
              </w:rPr>
              <w:t xml:space="preserve">SD 12 </w:t>
            </w:r>
            <w:proofErr w:type="spellStart"/>
            <w:r w:rsidRPr="00F624FB">
              <w:rPr>
                <w:sz w:val="24"/>
              </w:rPr>
              <w:t>Petang</w:t>
            </w:r>
            <w:proofErr w:type="spellEnd"/>
            <w:r w:rsidRPr="00F624FB">
              <w:rPr>
                <w:sz w:val="24"/>
              </w:rPr>
              <w:t xml:space="preserve"> / 1998-2003</w:t>
            </w:r>
          </w:p>
          <w:p w:rsidR="00202E13" w:rsidRPr="00F624FB" w:rsidRDefault="00202E13" w:rsidP="00F624FB">
            <w:pPr>
              <w:pStyle w:val="JobTitle"/>
              <w:spacing w:line="360" w:lineRule="auto"/>
              <w:rPr>
                <w:sz w:val="24"/>
              </w:rPr>
            </w:pPr>
            <w:r w:rsidRPr="00F624FB">
              <w:rPr>
                <w:sz w:val="24"/>
              </w:rPr>
              <w:t xml:space="preserve">SMP </w:t>
            </w:r>
            <w:proofErr w:type="spellStart"/>
            <w:r w:rsidRPr="00F624FB">
              <w:rPr>
                <w:sz w:val="24"/>
              </w:rPr>
              <w:t>Siliwangi</w:t>
            </w:r>
            <w:proofErr w:type="spellEnd"/>
            <w:r w:rsidRPr="00F624FB">
              <w:rPr>
                <w:sz w:val="24"/>
              </w:rPr>
              <w:t xml:space="preserve"> Bogor / 2003-2006</w:t>
            </w:r>
          </w:p>
          <w:p w:rsidR="00202E13" w:rsidRPr="00F624FB" w:rsidRDefault="00202E13" w:rsidP="00F624FB">
            <w:pPr>
              <w:pStyle w:val="JobTitle"/>
              <w:spacing w:line="360" w:lineRule="auto"/>
              <w:rPr>
                <w:sz w:val="24"/>
              </w:rPr>
            </w:pPr>
            <w:r w:rsidRPr="00F624FB">
              <w:rPr>
                <w:sz w:val="24"/>
              </w:rPr>
              <w:t>PGRI 3 Bogor / 2006-2009</w:t>
            </w:r>
          </w:p>
          <w:p w:rsidR="008D4C89" w:rsidRPr="00BD7651" w:rsidRDefault="008D4C89" w:rsidP="00BD7651">
            <w:bookmarkStart w:id="0" w:name="_GoBack"/>
            <w:bookmarkEnd w:id="0"/>
          </w:p>
        </w:tc>
      </w:tr>
      <w:tr w:rsidR="008D4C89" w:rsidTr="00F624FB">
        <w:trPr>
          <w:trHeight w:val="1323"/>
        </w:trPr>
        <w:tc>
          <w:tcPr>
            <w:tcW w:w="5192" w:type="dxa"/>
            <w:gridSpan w:val="2"/>
            <w:tcMar>
              <w:left w:w="288" w:type="dxa"/>
            </w:tcMar>
          </w:tcPr>
          <w:p w:rsidR="008D4C89" w:rsidRDefault="004B71F9" w:rsidP="00EC6BD7">
            <w:pPr>
              <w:pStyle w:val="Title"/>
              <w:spacing w:after="240" w:line="276" w:lineRule="auto"/>
            </w:pPr>
            <w:proofErr w:type="spellStart"/>
            <w:r>
              <w:t>Jaka</w:t>
            </w:r>
            <w:proofErr w:type="spellEnd"/>
            <w:r>
              <w:t xml:space="preserve"> </w:t>
            </w:r>
            <w:proofErr w:type="spellStart"/>
            <w:r>
              <w:t>Ridho</w:t>
            </w:r>
            <w:proofErr w:type="spellEnd"/>
            <w:r>
              <w:t xml:space="preserve"> </w:t>
            </w:r>
          </w:p>
          <w:p w:rsidR="008D4C89" w:rsidRDefault="004B71F9" w:rsidP="00EC6BD7">
            <w:pPr>
              <w:pStyle w:val="Title"/>
              <w:spacing w:after="240" w:line="276" w:lineRule="auto"/>
            </w:pPr>
            <w:proofErr w:type="spellStart"/>
            <w:r>
              <w:t>Setyawan</w:t>
            </w:r>
            <w:proofErr w:type="spellEnd"/>
          </w:p>
          <w:p w:rsidR="00EC6BD7" w:rsidRPr="00EC6BD7" w:rsidRDefault="00EC6BD7" w:rsidP="00EC6BD7">
            <w:pPr>
              <w:rPr>
                <w:lang w:val="en-ZA"/>
              </w:rPr>
            </w:pPr>
          </w:p>
        </w:tc>
        <w:tc>
          <w:tcPr>
            <w:tcW w:w="270" w:type="dxa"/>
            <w:vMerge/>
          </w:tcPr>
          <w:p w:rsidR="008D4C89" w:rsidRDefault="008D4C89" w:rsidP="008064DE"/>
        </w:tc>
        <w:tc>
          <w:tcPr>
            <w:tcW w:w="4616" w:type="dxa"/>
            <w:vMerge/>
          </w:tcPr>
          <w:p w:rsidR="008D4C89" w:rsidRDefault="008D4C89" w:rsidP="008064DE"/>
        </w:tc>
      </w:tr>
      <w:tr w:rsidR="008D4C89" w:rsidTr="00F624FB">
        <w:trPr>
          <w:trHeight w:val="1080"/>
        </w:trPr>
        <w:tc>
          <w:tcPr>
            <w:tcW w:w="861" w:type="dxa"/>
            <w:shd w:val="clear" w:color="auto" w:fill="E8FFA2" w:themeFill="accent3" w:themeFillTint="66"/>
            <w:vAlign w:val="center"/>
          </w:tcPr>
          <w:p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4801CEEB" wp14:editId="086BE351">
                  <wp:extent cx="190500" cy="190500"/>
                  <wp:effectExtent l="0" t="0" r="0" b="0"/>
                  <wp:docPr id="29" name="Graphic 23" descr="Phone Icon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3">
                            <a:extLst>
                              <a:ext uri="{FF2B5EF4-FFF2-40B4-BE49-F238E27FC236}">
                                <a16:creationId xmlns:arto="http://schemas.microsoft.com/office/word/2006/arto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tcMar>
              <w:left w:w="216" w:type="dxa"/>
            </w:tcMar>
            <w:vAlign w:val="center"/>
          </w:tcPr>
          <w:p w:rsidR="008D4C89" w:rsidRPr="00202E13" w:rsidRDefault="00202E13" w:rsidP="008D4C89">
            <w:pPr>
              <w:pStyle w:val="ContactDetails"/>
              <w:rPr>
                <w:b/>
              </w:rPr>
            </w:pPr>
            <w:r w:rsidRPr="00202E13">
              <w:rPr>
                <w:b/>
              </w:rPr>
              <w:t xml:space="preserve">No </w:t>
            </w:r>
            <w:proofErr w:type="spellStart"/>
            <w:r w:rsidRPr="00202E13">
              <w:rPr>
                <w:b/>
              </w:rPr>
              <w:t>Telp</w:t>
            </w:r>
            <w:proofErr w:type="spellEnd"/>
            <w:r w:rsidRPr="00202E13">
              <w:rPr>
                <w:b/>
              </w:rPr>
              <w:t>:</w:t>
            </w:r>
          </w:p>
          <w:p w:rsidR="008D4C89" w:rsidRDefault="004B71F9" w:rsidP="004B71F9">
            <w:r>
              <w:t>0812 9145 1810</w:t>
            </w:r>
          </w:p>
        </w:tc>
        <w:tc>
          <w:tcPr>
            <w:tcW w:w="270" w:type="dxa"/>
            <w:vMerge/>
          </w:tcPr>
          <w:p w:rsidR="008D4C89" w:rsidRDefault="008D4C89" w:rsidP="008064DE"/>
        </w:tc>
        <w:tc>
          <w:tcPr>
            <w:tcW w:w="4616" w:type="dxa"/>
            <w:vMerge/>
          </w:tcPr>
          <w:p w:rsidR="008D4C89" w:rsidRDefault="008D4C89" w:rsidP="008064DE"/>
        </w:tc>
      </w:tr>
      <w:tr w:rsidR="008D4C89" w:rsidTr="00F624FB">
        <w:trPr>
          <w:trHeight w:val="1170"/>
        </w:trPr>
        <w:tc>
          <w:tcPr>
            <w:tcW w:w="861" w:type="dxa"/>
            <w:shd w:val="clear" w:color="auto" w:fill="DDFF73" w:themeFill="accent3" w:themeFillTint="99"/>
            <w:vAlign w:val="center"/>
          </w:tcPr>
          <w:p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2DFC5B04" wp14:editId="453C71F5">
                  <wp:extent cx="220980" cy="220980"/>
                  <wp:effectExtent l="0" t="0" r="7620" b="7620"/>
                  <wp:docPr id="31" name="Graphic 27" descr="At Symbol Icon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phic 27">
                            <a:extLst>
                              <a:ext uri="{FF2B5EF4-FFF2-40B4-BE49-F238E27FC236}">
                                <a16:creationId xmlns:arto="http://schemas.microsoft.com/office/word/2006/arto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tcMar>
              <w:left w:w="216" w:type="dxa"/>
            </w:tcMar>
            <w:vAlign w:val="center"/>
          </w:tcPr>
          <w:sdt>
            <w:sdtPr>
              <w:id w:val="-240260293"/>
              <w:placeholder>
                <w:docPart w:val="4DE6DE5D355744D8BE817563A10346EC"/>
              </w:placeholder>
              <w:temporary/>
              <w:showingPlcHdr/>
              <w15:appearance w15:val="hidden"/>
            </w:sdtPr>
            <w:sdtEndPr/>
            <w:sdtContent>
              <w:p w:rsidR="008D4C89" w:rsidRDefault="008D4C89" w:rsidP="008D4C89">
                <w:pPr>
                  <w:pStyle w:val="ContactDetails"/>
                </w:pPr>
                <w:r w:rsidRPr="008D4C89">
                  <w:rPr>
                    <w:rStyle w:val="Heading2Char"/>
                  </w:rPr>
                  <w:t>Email:</w:t>
                </w:r>
              </w:p>
            </w:sdtContent>
          </w:sdt>
          <w:p w:rsidR="008D4C89" w:rsidRDefault="00F624FB" w:rsidP="004B71F9">
            <w:r>
              <w:t>r</w:t>
            </w:r>
            <w:r w:rsidR="004B71F9">
              <w:t>jaka139@gmail.com</w:t>
            </w:r>
          </w:p>
        </w:tc>
        <w:tc>
          <w:tcPr>
            <w:tcW w:w="270" w:type="dxa"/>
            <w:vMerge/>
            <w:tcBorders>
              <w:left w:val="nil"/>
            </w:tcBorders>
          </w:tcPr>
          <w:p w:rsidR="008D4C89" w:rsidRDefault="008D4C89" w:rsidP="008064DE"/>
        </w:tc>
        <w:tc>
          <w:tcPr>
            <w:tcW w:w="4616" w:type="dxa"/>
            <w:vMerge/>
          </w:tcPr>
          <w:p w:rsidR="008D4C89" w:rsidRDefault="008D4C89" w:rsidP="008064DE"/>
        </w:tc>
      </w:tr>
      <w:tr w:rsidR="008D4C89" w:rsidTr="00F624FB">
        <w:trPr>
          <w:trHeight w:val="1161"/>
        </w:trPr>
        <w:tc>
          <w:tcPr>
            <w:tcW w:w="861" w:type="dxa"/>
            <w:shd w:val="clear" w:color="auto" w:fill="E8FFA2" w:themeFill="accent3" w:themeFillTint="66"/>
            <w:vAlign w:val="center"/>
          </w:tcPr>
          <w:p w:rsidR="008D4C89" w:rsidRDefault="008D4C89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3AECA51D" wp14:editId="23870C99">
                  <wp:extent cx="220980" cy="220980"/>
                  <wp:effectExtent l="0" t="0" r="7620" b="7620"/>
                  <wp:docPr id="40" name="Graphic 29" descr="Link Icon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23B3F23-259E-471E-A65C-ED41BCE96A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c 29">
                            <a:extLst>
                              <a:ext uri="{FF2B5EF4-FFF2-40B4-BE49-F238E27FC236}">
                                <a16:creationId xmlns:arto="http://schemas.microsoft.com/office/word/2006/arto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tcMar>
              <w:left w:w="216" w:type="dxa"/>
            </w:tcMar>
            <w:vAlign w:val="center"/>
          </w:tcPr>
          <w:p w:rsidR="008D4C89" w:rsidRPr="004B71F9" w:rsidRDefault="004B71F9" w:rsidP="008D4C89">
            <w:pPr>
              <w:pStyle w:val="ContactDetails"/>
              <w:rPr>
                <w:b/>
              </w:rPr>
            </w:pPr>
            <w:proofErr w:type="spellStart"/>
            <w:r w:rsidRPr="004B71F9">
              <w:rPr>
                <w:b/>
              </w:rPr>
              <w:t>Kebangsaan</w:t>
            </w:r>
            <w:proofErr w:type="spellEnd"/>
            <w:r>
              <w:rPr>
                <w:b/>
              </w:rPr>
              <w:t>:</w:t>
            </w:r>
          </w:p>
          <w:p w:rsidR="008D4C89" w:rsidRDefault="004B71F9" w:rsidP="004B71F9">
            <w:r>
              <w:t>Indonesia</w:t>
            </w:r>
          </w:p>
        </w:tc>
        <w:tc>
          <w:tcPr>
            <w:tcW w:w="270" w:type="dxa"/>
            <w:vMerge/>
            <w:tcBorders>
              <w:left w:val="nil"/>
            </w:tcBorders>
          </w:tcPr>
          <w:p w:rsidR="008D4C89" w:rsidRDefault="008D4C89" w:rsidP="008064DE"/>
        </w:tc>
        <w:tc>
          <w:tcPr>
            <w:tcW w:w="4616" w:type="dxa"/>
            <w:vMerge/>
          </w:tcPr>
          <w:p w:rsidR="008D4C89" w:rsidRDefault="008D4C89" w:rsidP="008064DE"/>
        </w:tc>
      </w:tr>
      <w:tr w:rsidR="00F624FB" w:rsidTr="00F624FB">
        <w:trPr>
          <w:trHeight w:val="1218"/>
        </w:trPr>
        <w:tc>
          <w:tcPr>
            <w:tcW w:w="861" w:type="dxa"/>
            <w:shd w:val="clear" w:color="auto" w:fill="A4EFFF" w:themeFill="accent2" w:themeFillTint="66"/>
            <w:vAlign w:val="center"/>
          </w:tcPr>
          <w:p w:rsidR="00F624FB" w:rsidRDefault="00F624FB" w:rsidP="00BD7651">
            <w:pPr>
              <w:jc w:val="center"/>
            </w:pPr>
            <w:r w:rsidRPr="00F4731D">
              <w:rPr>
                <w:noProof/>
              </w:rPr>
              <w:drawing>
                <wp:inline distT="0" distB="0" distL="0" distR="0" wp14:anchorId="0EFB12DD" wp14:editId="510F747D">
                  <wp:extent cx="198120" cy="198120"/>
                  <wp:effectExtent l="0" t="0" r="0" b="0"/>
                  <wp:docPr id="41" name="Graphic 33" descr="Location Icon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D1AB98-93C4-4F44-B930-D4A4201E62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3">
                            <a:extLst>
                              <a:ext uri="{FF2B5EF4-FFF2-40B4-BE49-F238E27FC236}">
                                <a16:creationId xmlns:arto="http://schemas.microsoft.com/office/word/2006/arto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AD1AB98-93C4-4F44-B930-D4A4201E6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tcMar>
              <w:left w:w="216" w:type="dxa"/>
            </w:tcMar>
          </w:tcPr>
          <w:p w:rsidR="00F624FB" w:rsidRPr="004B71F9" w:rsidRDefault="00F624FB" w:rsidP="00F624FB">
            <w:pPr>
              <w:spacing w:line="360" w:lineRule="auto"/>
              <w:rPr>
                <w:b/>
              </w:rPr>
            </w:pPr>
            <w:proofErr w:type="spellStart"/>
            <w:r w:rsidRPr="004B71F9">
              <w:rPr>
                <w:b/>
              </w:rPr>
              <w:t>Alamat</w:t>
            </w:r>
            <w:proofErr w:type="spellEnd"/>
            <w:r w:rsidRPr="004B71F9">
              <w:rPr>
                <w:b/>
              </w:rPr>
              <w:t>:</w:t>
            </w:r>
          </w:p>
          <w:p w:rsidR="00F624FB" w:rsidRDefault="00F624FB" w:rsidP="00F624FB">
            <w:pPr>
              <w:pStyle w:val="ContactInfo"/>
              <w:spacing w:line="360" w:lineRule="auto"/>
            </w:pPr>
            <w:r>
              <w:t xml:space="preserve">Jl. </w:t>
            </w:r>
            <w:proofErr w:type="spellStart"/>
            <w:r>
              <w:t>Bengrah</w:t>
            </w:r>
            <w:proofErr w:type="spellEnd"/>
            <w:r>
              <w:t xml:space="preserve"> 003/010 No. 9</w:t>
            </w:r>
          </w:p>
          <w:p w:rsidR="00F624FB" w:rsidRDefault="00F624FB" w:rsidP="00F624FB">
            <w:pPr>
              <w:pStyle w:val="ContactInfo"/>
              <w:spacing w:line="360" w:lineRule="auto"/>
            </w:pPr>
            <w:proofErr w:type="spellStart"/>
            <w:r>
              <w:t>Cijantung</w:t>
            </w:r>
            <w:proofErr w:type="spellEnd"/>
            <w:r>
              <w:t xml:space="preserve">, Ps, </w:t>
            </w:r>
            <w:proofErr w:type="spellStart"/>
            <w:r>
              <w:t>Rebo</w:t>
            </w:r>
            <w:proofErr w:type="spellEnd"/>
          </w:p>
          <w:p w:rsidR="00F624FB" w:rsidRPr="00F624FB" w:rsidRDefault="00F624FB" w:rsidP="00F624FB">
            <w:pPr>
              <w:pStyle w:val="ContactInfo"/>
              <w:spacing w:line="360" w:lineRule="auto"/>
            </w:pPr>
            <w:r>
              <w:t xml:space="preserve">Jakarta </w:t>
            </w:r>
            <w:proofErr w:type="spellStart"/>
            <w:r>
              <w:t>Timur</w:t>
            </w:r>
            <w:proofErr w:type="spellEnd"/>
            <w:r>
              <w:t xml:space="preserve"> 13770</w:t>
            </w:r>
          </w:p>
        </w:tc>
        <w:tc>
          <w:tcPr>
            <w:tcW w:w="270" w:type="dxa"/>
            <w:vMerge/>
            <w:tcBorders>
              <w:left w:val="nil"/>
            </w:tcBorders>
          </w:tcPr>
          <w:p w:rsidR="00F624FB" w:rsidRDefault="00F624FB" w:rsidP="008064DE"/>
        </w:tc>
        <w:tc>
          <w:tcPr>
            <w:tcW w:w="4616" w:type="dxa"/>
            <w:vMerge/>
          </w:tcPr>
          <w:p w:rsidR="00F624FB" w:rsidRDefault="00F624FB" w:rsidP="008064DE"/>
        </w:tc>
      </w:tr>
      <w:tr w:rsidR="00F624FB" w:rsidTr="00F624FB">
        <w:trPr>
          <w:trHeight w:val="162"/>
        </w:trPr>
        <w:tc>
          <w:tcPr>
            <w:tcW w:w="861" w:type="dxa"/>
            <w:shd w:val="clear" w:color="auto" w:fill="FFCCE3" w:themeFill="accent1" w:themeFillTint="33"/>
            <w:vAlign w:val="center"/>
          </w:tcPr>
          <w:p w:rsidR="00F624FB" w:rsidRPr="00F4731D" w:rsidRDefault="00F624FB" w:rsidP="00F624FB">
            <w:pPr>
              <w:ind w:left="-142"/>
              <w:rPr>
                <w:noProof/>
              </w:rPr>
            </w:pPr>
            <w:r w:rsidRPr="00F4731D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8F4AED5" wp14:editId="3DE40FE6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64135</wp:posOffset>
                  </wp:positionV>
                  <wp:extent cx="255270" cy="255270"/>
                  <wp:effectExtent l="0" t="0" r="0" b="0"/>
                  <wp:wrapTopAndBottom/>
                  <wp:docPr id="121" name="Graphic 120" descr="Key Icon">
                    <a:extLst xmlns:a="http://schemas.openxmlformats.org/drawingml/2006/main">
                      <a:ext uri="{FF2B5EF4-FFF2-40B4-BE49-F238E27FC236}">
                        <a16:creationId xmlns:arto="http://schemas.microsoft.com/office/word/2006/arto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18936D-3B47-46AD-BA35-83FD6AA9AE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Graphic 120">
                            <a:extLst>
                              <a:ext uri="{FF2B5EF4-FFF2-40B4-BE49-F238E27FC236}">
                                <a16:creationId xmlns:arto="http://schemas.microsoft.com/office/word/2006/arto"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D618936D-3B47-46AD-BA35-83FD6AA9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31" w:type="dxa"/>
            <w:tcMar>
              <w:left w:w="216" w:type="dxa"/>
            </w:tcMar>
          </w:tcPr>
          <w:p w:rsidR="00F624FB" w:rsidRDefault="00F624FB" w:rsidP="00F624FB">
            <w:pPr>
              <w:spacing w:line="360" w:lineRule="auto"/>
              <w:ind w:left="493" w:hanging="493"/>
              <w:rPr>
                <w:b/>
              </w:rPr>
            </w:pPr>
          </w:p>
          <w:p w:rsidR="00F624FB" w:rsidRPr="00202E13" w:rsidRDefault="00F624FB" w:rsidP="00F624FB">
            <w:pPr>
              <w:spacing w:line="360" w:lineRule="auto"/>
              <w:ind w:left="493" w:hanging="493"/>
              <w:rPr>
                <w:b/>
              </w:rPr>
            </w:pPr>
            <w:proofErr w:type="spellStart"/>
            <w:r w:rsidRPr="00202E13">
              <w:rPr>
                <w:b/>
              </w:rPr>
              <w:t>Keahlian</w:t>
            </w:r>
            <w:proofErr w:type="spellEnd"/>
            <w:r w:rsidRPr="00202E13">
              <w:rPr>
                <w:b/>
              </w:rPr>
              <w:t>:</w:t>
            </w:r>
          </w:p>
          <w:p w:rsidR="00F624FB" w:rsidRDefault="00F624FB" w:rsidP="00F624FB">
            <w:pPr>
              <w:pStyle w:val="ContactInfo"/>
              <w:spacing w:line="360" w:lineRule="auto"/>
              <w:ind w:left="493" w:hanging="493"/>
            </w:pPr>
            <w:proofErr w:type="spellStart"/>
            <w:r>
              <w:t>Komputer</w:t>
            </w:r>
            <w:proofErr w:type="spellEnd"/>
            <w:r>
              <w:t xml:space="preserve"> (Microsoft Office)</w:t>
            </w:r>
          </w:p>
          <w:p w:rsidR="00F624FB" w:rsidRDefault="00F624FB" w:rsidP="00F624FB">
            <w:pPr>
              <w:spacing w:line="360" w:lineRule="auto"/>
            </w:pPr>
            <w:proofErr w:type="spellStart"/>
            <w:r>
              <w:t>Mengemudi</w:t>
            </w:r>
            <w:proofErr w:type="spellEnd"/>
            <w:r>
              <w:t xml:space="preserve"> Motor &amp; Mobil (SIM C &amp; SIM A)</w:t>
            </w:r>
          </w:p>
        </w:tc>
        <w:tc>
          <w:tcPr>
            <w:tcW w:w="270" w:type="dxa"/>
            <w:vMerge/>
            <w:tcBorders>
              <w:left w:val="nil"/>
            </w:tcBorders>
          </w:tcPr>
          <w:p w:rsidR="00F624FB" w:rsidRDefault="00F624FB" w:rsidP="008064DE"/>
        </w:tc>
        <w:tc>
          <w:tcPr>
            <w:tcW w:w="4616" w:type="dxa"/>
            <w:vMerge/>
          </w:tcPr>
          <w:p w:rsidR="00F624FB" w:rsidRDefault="00F624FB" w:rsidP="008064DE"/>
        </w:tc>
      </w:tr>
    </w:tbl>
    <w:p w:rsidR="00BA3253" w:rsidRPr="008D4C89" w:rsidRDefault="00BA3253" w:rsidP="00F624FB">
      <w:pPr>
        <w:spacing w:after="0"/>
        <w:rPr>
          <w:sz w:val="8"/>
        </w:rPr>
      </w:pPr>
    </w:p>
    <w:sectPr w:rsidR="00BA3253" w:rsidRPr="008D4C89" w:rsidSect="00B45650">
      <w:headerReference w:type="default" r:id="rId21"/>
      <w:pgSz w:w="11907" w:h="16839" w:code="9"/>
      <w:pgMar w:top="720" w:right="144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D9E" w:rsidRDefault="00DF5D9E" w:rsidP="00BA3253">
      <w:pPr>
        <w:spacing w:after="0" w:line="240" w:lineRule="auto"/>
      </w:pPr>
      <w:r>
        <w:separator/>
      </w:r>
    </w:p>
  </w:endnote>
  <w:endnote w:type="continuationSeparator" w:id="0">
    <w:p w:rsidR="00DF5D9E" w:rsidRDefault="00DF5D9E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D9E" w:rsidRDefault="00DF5D9E" w:rsidP="00BA3253">
      <w:pPr>
        <w:spacing w:after="0" w:line="240" w:lineRule="auto"/>
      </w:pPr>
      <w:r>
        <w:separator/>
      </w:r>
    </w:p>
  </w:footnote>
  <w:footnote w:type="continuationSeparator" w:id="0">
    <w:p w:rsidR="00DF5D9E" w:rsidRDefault="00DF5D9E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253" w:rsidRDefault="008064DE">
    <w:pPr>
      <w:pStyle w:val="Header"/>
    </w:pPr>
    <w:r w:rsidRPr="00F4731D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AA23F5" wp14:editId="27325F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10600" cy="9529175"/>
              <wp:effectExtent l="0" t="0" r="0" b="0"/>
              <wp:wrapNone/>
              <wp:docPr id="2" name="Group 17" descr="decorative element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600" cy="9529175"/>
                        <a:chOff x="226800" y="226800"/>
                        <a:chExt cx="6393514" cy="8690399"/>
                      </a:xfrm>
                    </wpg:grpSpPr>
                    <wps:wsp>
                      <wps:cNvPr id="13" name="Rectangle 13">
                        <a:extLst/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Rectangle 16">
                        <a:extLst/>
                      </wps:cNvPr>
                      <wps:cNvSpPr/>
                      <wps:spPr>
                        <a:xfrm>
                          <a:off x="226800" y="3211367"/>
                          <a:ext cx="3203999" cy="14594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angle 17">
                        <a:extLst/>
                      </wps:cNvPr>
                      <wps:cNvSpPr/>
                      <wps:spPr>
                        <a:xfrm>
                          <a:off x="451800" y="226800"/>
                          <a:ext cx="2978999" cy="44461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8" name="Rectangle 18">
                        <a:extLst/>
                      </wps:cNvPr>
                      <wps:cNvSpPr/>
                      <wps:spPr>
                        <a:xfrm>
                          <a:off x="226800" y="4663819"/>
                          <a:ext cx="3196028" cy="4026581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tangle 19">
                        <a:extLst/>
                      </wps:cNvPr>
                      <wps:cNvSpPr/>
                      <wps:spPr>
                        <a:xfrm>
                          <a:off x="3429000" y="468086"/>
                          <a:ext cx="2958342" cy="8222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0" name="Rectangle 20">
                        <a:extLst/>
                      </wps:cNvPr>
                      <wps:cNvSpPr/>
                      <wps:spPr>
                        <a:xfrm>
                          <a:off x="453600" y="4666108"/>
                          <a:ext cx="2975400" cy="4019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" name="Rectangle 21">
                        <a:extLst/>
                      </wps:cNvPr>
                      <wps:cNvSpPr/>
                      <wps:spPr>
                        <a:xfrm>
                          <a:off x="453600" y="4631653"/>
                          <a:ext cx="453600" cy="2719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2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22">
                        <a:extLst/>
                      </wps:cNvPr>
                      <wps:cNvSpPr/>
                      <wps:spPr>
                        <a:xfrm>
                          <a:off x="453600" y="6670889"/>
                          <a:ext cx="2975400" cy="2019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" name="Straight Connector 23">
                        <a:extLst/>
                      </wps:cNvPr>
                      <wps:cNvCnPr/>
                      <wps:spPr>
                        <a:xfrm>
                          <a:off x="1115249" y="52578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traight Connector 25">
                        <a:extLst/>
                      </wps:cNvPr>
                      <wps:cNvCnPr/>
                      <wps:spPr>
                        <a:xfrm>
                          <a:off x="1115249" y="59436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Straight Connector 14">
                        <a:extLst/>
                      </wps:cNvPr>
                      <wps:cNvCnPr>
                        <a:cxnSpLocks/>
                      </wps:cNvCnPr>
                      <wps:spPr>
                        <a:xfrm>
                          <a:off x="676800" y="4218672"/>
                          <a:ext cx="275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  <a:alpha val="1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Rectangle 15">
                        <a:extLst/>
                      </wps:cNvPr>
                      <wps:cNvSpPr/>
                      <wps:spPr>
                        <a:xfrm>
                          <a:off x="453600" y="8055096"/>
                          <a:ext cx="2975400" cy="63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ectangle 29">
                        <a:extLst/>
                      </wps:cNvPr>
                      <wps:cNvSpPr/>
                      <wps:spPr>
                        <a:xfrm>
                          <a:off x="453600" y="8055095"/>
                          <a:ext cx="453600" cy="6387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31">
                        <a:extLst/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90200</wp14:pctWidth>
              </wp14:sizeRelH>
              <wp14:sizeRelV relativeFrom="page">
                <wp14:pctHeight>94700</wp14:pctHeight>
              </wp14:sizeRelV>
            </wp:anchor>
          </w:drawing>
        </mc:Choice>
        <mc:Fallback>
          <w:pict>
            <v:group w14:anchorId="347C3275" id="Group 17" o:spid="_x0000_s1026" alt="decorative element" style="position:absolute;margin-left:0;margin-top:0;width:552pt;height:750.35pt;z-index:251659264;mso-width-percent:902;mso-height-percent:947;mso-position-horizontal:center;mso-position-horizontal-relative:page;mso-position-vertical:center;mso-position-vertical-relative:page;mso-width-percent:902;mso-height-percent:947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">
              <v:rect id="Rectangle 13" o:spid="_x0000_s1027" style="position:absolute;left:4518;top:2268;width:61685;height:869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1WvsMA&#10;AADbAAAADwAAAGRycy9kb3ducmV2LnhtbERPTWvCQBC9F/wPywje6sZIQ01dgwRELx5qQ6G3MTtN&#10;gtnZmF1N/PfdQqG3ebzPWWejacWdetdYVrCYRyCIS6sbrhQUH7vnVxDOI2tsLZOCBznINpOnNaba&#10;DvxO95OvRAhhl6KC2vsuldKVNRl0c9sRB+7b9gZ9gH0ldY9DCDetjKMokQYbDg01dpTXVF5ON6Mg&#10;LsaXeDjuVp9fxXkfJbdrHlOi1Gw6bt9AeBr9v/jPfdBh/hJ+fw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1WvsMAAADbAAAADwAAAAAAAAAAAAAAAACYAgAAZHJzL2Rv&#10;d25yZXYueG1sUEsFBgAAAAAEAAQA9QAAAIgDAAAAAA==&#10;" fillcolor="#f2f2f2 [3052]" stroked="f" strokeweight="1pt"/>
              <v:rect id="Rectangle 16" o:spid="_x0000_s1028" style="position:absolute;left:2268;top:32113;width:32039;height:14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rccAA&#10;AADbAAAADwAAAGRycy9kb3ducmV2LnhtbERPS4vCMBC+C/6HMII3TRUp0jWKrO6uevOxeh2asS3b&#10;TGqT1frvjSB4m4/vOZNZY0pxpdoVlhUM+hEI4tTqgjMFh/1XbwzCeWSNpWVScCcHs2m7NcFE2xtv&#10;6brzmQgh7BJUkHtfJVK6NCeDrm8r4sCdbW3QB1hnUtd4C+GmlMMoiqXBgkNDjhV95pT+7f6NAv19&#10;PK0XBW5ifRn9+OXvgffNUqlup5l/gPDU+Lf45V7pMD+G5y/hAD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grccAAAADbAAAADwAAAAAAAAAAAAAAAACYAgAAZHJzL2Rvd25y&#10;ZXYueG1sUEsFBgAAAAAEAAQA9QAAAIUDAAAAAA==&#10;" fillcolor="#1dd9ff [3205]" stroked="f" strokeweight="1pt">
                <v:fill opacity="49087f"/>
              </v:rect>
              <v:rect id="Rectangle 17" o:spid="_x0000_s1029" style="position:absolute;left:4518;top:2268;width:29789;height:44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pqqMEA&#10;AADbAAAADwAAAGRycy9kb3ducmV2LnhtbERPTWvCQBC9C/6HZYTedKNQW6KrtAVBq5fYeB+y4yY2&#10;Oxuzq6b/3hUK3ubxPme+7GwtrtT6yrGC8SgBQVw4XbFRkP+shu8gfEDWWDsmBX/kYbno9+aYanfj&#10;jK77YEQMYZ+igjKEJpXSFyVZ9CPXEEfu6FqLIcLWSN3iLYbbWk6SZCotVhwbSmzoq6Tid3+xCjZT&#10;k5307vK6zT/zTI/NmTaHb6VeBt3HDESgLjzF/+61jvPf4PFLPEA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aaqjBAAAA2wAAAA8AAAAAAAAAAAAAAAAAmAIAAGRycy9kb3du&#10;cmV2LnhtbFBLBQYAAAAABAAEAPUAAACGAwAAAAA=&#10;" fillcolor="#c8ff17 [3206]" stroked="f" strokeweight="1pt"/>
              <v:rect id="Rectangle 18" o:spid="_x0000_s1030" style="position:absolute;left:2268;top:46638;width:31960;height:40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AAcQA&#10;AADbAAAADwAAAGRycy9kb3ducmV2LnhtbESP0UrDQBBF3wX/YRnBF2k3Koik3RYpCII2pbEfMGSn&#10;2WB2NmQ36fr3nQfBtxnunXvPrLfZ92qmMXaBDTwuC1DETbAdtwZO3++LV1AxIVvsA5OBX4qw3dze&#10;rLG04cJHmuvUKgnhWKIBl9JQah0bRx7jMgzEop3D6DHJOrbajniRcN/rp6J40R47lgaHA+0cNT/1&#10;5A3wYZrzPh++puq5Srv5s3LYPBhzf5ffVqAS5fRv/rv+sIIvsPKLDK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IAAHEAAAA2wAAAA8AAAAAAAAAAAAAAAAAmAIAAGRycy9k&#10;b3ducmV2LnhtbFBLBQYAAAAABAAEAPUAAACJAw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19" o:spid="_x0000_s1031" style="position:absolute;left:34290;top:4680;width:29583;height:82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/>
              <v:rect id="Rectangle 20" o:spid="_x0000_s1032" style="position:absolute;left:4536;top:46661;width:29754;height:4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QwSsMA&#10;AADbAAAADwAAAGRycy9kb3ducmV2LnhtbERPy4rCMBTdD/gP4QpuBk11MWo1is4go4ILHwvdXZpr&#10;W2xuShNt9evNYmCWh/OezhtTiAdVLresoN+LQBAnVuecKjgdV90RCOeRNRaWScGTHMxnrY8pxtrW&#10;vKfHwacihLCLUUHmfRlL6ZKMDLqeLYkDd7WVQR9glUpdYR3CTSEHUfQlDeYcGjIs6Tuj5Ha4GwXl&#10;a3lGrH8u4+1mv9wNj5+/Jrkr1Wk3iwkIT43/F/+511rBIKwPX8IP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QwSsMAAADbAAAADwAAAAAAAAAAAAAAAACYAgAAZHJzL2Rv&#10;d25yZXYueG1sUEsFBgAAAAAEAAQA9QAAAIgDAAAAAA==&#10;" fillcolor="white [3212]" stroked="f" strokeweight="1pt">
                <v:fill opacity="46003f"/>
              </v:rect>
              <v:rect id="Rectangle 21" o:spid="_x0000_s1033" style="position:absolute;left:4536;top:46316;width:4536;height:27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rI0L4A&#10;AADbAAAADwAAAGRycy9kb3ducmV2LnhtbESPzQrCMBCE74LvEFbwZtN6EKlGKUpBvPnzAEuz/cFm&#10;U5pY69sbQfA4zMw3zHY/mlYM1LvGsoIkikEQF1Y3XCm43/LFGoTzyBpby6TgTQ72u+lki6m2L77Q&#10;cPWVCBB2KSqove9SKV1Rk0EX2Y44eKXtDfog+0rqHl8Bblq5jOOVNNhwWKixo0NNxeP6NArOx8xm&#10;yeUY4y0v8+LRlQf5HJSaz8ZsA8LT6P/hX/ukFSwT+H4JP0D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KyNC+AAAA2wAAAA8AAAAAAAAAAAAAAAAAmAIAAGRycy9kb3ducmV2&#10;LnhtbFBLBQYAAAAABAAEAPUAAACDAwAAAAA=&#10;" fillcolor="#c8ff17 [3206]" stroked="f" strokeweight="1pt">
                <v:fill color2="#00b0d4 [2405]" angle="50" focus="100%" type="gradient">
                  <o:fill v:ext="view" type="gradientUnscaled"/>
                </v:fill>
              </v:rect>
              <v:rect id="Rectangle 22" o:spid="_x0000_s1034" style="position:absolute;left:4536;top:66708;width:29754;height:20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NB+cMA&#10;AADbAAAADwAAAGRycy9kb3ducmV2LnhtbESPUWvCMBSF3wf+h3AFX4am62BINYqKwvYyqPoDrs21&#10;qSY3pcls9++XwWCPh3POdzjL9eCseFAXGs8KXmYZCOLK64ZrBefTYToHESKyRuuZFHxTgPVq9LTE&#10;QvueS3ocYy0ShEOBCkyMbSFlqAw5DDPfEifv6juHMcmulrrDPsGdlXmWvUmHDacFgy3tDFX345dT&#10;sPX2dV9a6o29fGT3/edtWz7flJqMh80CRKQh/of/2u9aQZ7D75f0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NB+cMAAADbAAAADwAAAAAAAAAAAAAAAACYAgAAZHJzL2Rv&#10;d25yZXYueG1sUEsFBgAAAAAEAAQA9QAAAIgDAAAAAA==&#10;" fillcolor="white [3212]" stroked="f" strokeweight="1pt">
                <v:fill opacity="32896f"/>
              </v:rect>
              <v:line id="Straight Connector 23" o:spid="_x0000_s1035" style="position:absolute;visibility:visible;mso-wrap-style:square" from="11152,52578" to="32330,5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TxI8AAAADaAAAADwAAAGRycy9kb3ducmV2LnhtbERPTYvCMBC9C/6HMIK3NV1BcatRVsHi&#10;oh509T40Y1ttJqWJtvvvjbDgaXi8z5ktWlOKB9WusKzgcxCBIE6tLjhTcPpdf0xAOI+ssbRMCv7I&#10;wWLe7cww1rbhAz2OPhMhhF2MCnLvq1hKl+Zk0A1sRRy4i60N+gDrTOoamxBuSjmMorE0WHBoyLGi&#10;VU7p7Xg3CtY/uN+OmuX4nOxWh2SUft2viVaq32u/pyA8tf4t/ndvdJgPr1deV8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k8SPAAAAA2gAAAA8AAAAAAAAAAAAAAAAA&#10;oQIAAGRycy9kb3ducmV2LnhtbFBLBQYAAAAABAAEAPkAAACOAwAAAAA=&#10;" strokecolor="#d8d8d8 [2732]" strokeweight=".5pt">
                <v:stroke joinstyle="miter"/>
              </v:line>
              <v:line id="Straight Connector 25" o:spid="_x0000_s1036" style="position:absolute;visibility:visible;mso-wrap-style:square" from="11152,59436" to="32330,5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t238QAAADbAAAADwAAAGRycy9kb3ducmV2LnhtbESPT2vCQBTE7wW/w/IEb3XTQKRG11AF&#10;Q0vrwX/3R/aZpM2+DdnVxG/vFgo9DjPzG2aZDaYRN+pcbVnByzQCQVxYXXOp4HTcPr+CcB5ZY2OZ&#10;FNzJQbYaPS0x1bbnPd0OvhQBwi5FBZX3bSqlKyoy6Ka2JQ7exXYGfZBdKXWHfYCbRsZRNJMGaw4L&#10;Fba0qaj4OVyNgu0H7j6Tfj0751+bfZ4U8+t3rpWajIe3BQhPg/8P/7XftYI4gd8v4Qf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u3bfxAAAANsAAAAPAAAAAAAAAAAA&#10;AAAAAKECAABkcnMvZG93bnJldi54bWxQSwUGAAAAAAQABAD5AAAAkgMAAAAA&#10;" strokecolor="#d8d8d8 [2732]" strokeweight=".5pt">
                <v:stroke joinstyle="miter"/>
              </v:line>
              <v:line id="Straight Connector 14" o:spid="_x0000_s1037" style="position:absolute;visibility:visible;mso-wrap-style:square" from="6768,42186" to="34290,42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WPz8MAAADbAAAADwAAAGRycy9kb3ducmV2LnhtbESPT2sCMRTE70K/Q3gFb5qtB5HVKKVQ&#10;6KGHrn9Ab4/NczeavIRNuq7f3giFHoeZ+Q2z2gzOip66aDwreJsWIIhrrw03Cva7z8kCREzIGq1n&#10;UnCnCJv1y2iFpfY3rqjfpkZkCMcSFbQphVLKWLfkME59IM7e2XcOU5ZdI3WHtwx3Vs6KYi4dGs4L&#10;LQb6aKm+bn+dguqn+h68uTQmVAdrwzGdjr1Wavw6vC9BJBrSf/iv/aUVzObw/JJ/gF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lj8/DAAAA2wAAAA8AAAAAAAAAAAAA&#10;AAAAoQIAAGRycy9kb3ducmV2LnhtbFBLBQYAAAAABAAEAPkAAACRAwAAAAA=&#10;" strokecolor="#5a5a5a [2109]" strokeweight=".5pt">
                <v:stroke opacity="11822f" joinstyle="miter"/>
                <o:lock v:ext="edit" shapetype="f"/>
              </v:line>
              <v:rect id="Rectangle 15" o:spid="_x0000_s1038" style="position:absolute;left:4536;top:80550;width:29754;height:6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1wq8UA&#10;AADbAAAADwAAAGRycy9kb3ducmV2LnhtbESPT2sCMRTE7wW/Q3iCl1KzulDL1ihaELz04B+kx8fm&#10;uQluXpZNurv20zcFocdhZn7DLNeDq0VHbbCeFcymGQji0mvLlYLzaffyBiJEZI21Z1JwpwDr1ehp&#10;iYX2PR+oO8ZKJAiHAhWYGJtCylAachimviFO3tW3DmOSbSV1i32Cu1rOs+xVOrScFgw29GGovB2/&#10;nYLPe57vu+f81p9tXtkf+bW9GK/UZDxs3kFEGuJ/+NHeawXzBf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TXCrxQAAANsAAAAPAAAAAAAAAAAAAAAAAJgCAABkcnMv&#10;ZG93bnJldi54bWxQSwUGAAAAAAQABAD1AAAAigMAAAAA&#10;" fillcolor="white [3212]" stroked="f" strokeweight="1pt"/>
              <v:rect id="Rectangle 29" o:spid="_x0000_s1039" style="position:absolute;left:4536;top:80550;width:4536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uxP8QA&#10;AADaAAAADwAAAGRycy9kb3ducmV2LnhtbESPQWvCQBSE70L/w/IKvemmFbSkboIIQikiNJpDb4/s&#10;azaafRuy2xj99d1CweMwM98wq3y0rRio941jBc+zBARx5XTDtYLjYTt9BeEDssbWMSm4koc8e5is&#10;MNXuwp80FKEWEcI+RQUmhC6V0leGLPqZ64ij9+16iyHKvpa6x0uE21a+JMlCWmw4LhjsaGOoOhc/&#10;VsHHaTkvzLAebvM9lcaVu6/txiv19Diu30AEGsM9/N9+1woW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sT/EAAAA2gAAAA8AAAAAAAAAAAAAAAAAmAIAAGRycy9k&#10;b3ducmV2LnhtbFBLBQYAAAAABAAEAPUAAACJAwAAAAA=&#10;" fillcolor="#ff0174 [3204]" stroked="f" strokeweight="1pt"/>
              <v:rect id="Rectangle 31" o:spid="_x0000_s1040" style="position:absolute;left:63935;top:86903;width:2268;height:2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5rsMA&#10;AADaAAAADwAAAGRycy9kb3ducmV2LnhtbESPS2/CMBCE75X4D9Yi9VYcUJWiFINQScvjxqu9ruJt&#10;EjVep7EL5t9jpEocRzPzjWYyC6YRJ+pcbVnBcJCAIC6srrlUcNi/P41BOI+ssbFMCi7kYDbtPUww&#10;0/bMWzrtfCkihF2GCirv20xKV1Rk0A1sSxy9b9sZ9FF2pdQdniPcNHKUJKk0WHNcqLClt4qKn92f&#10;UaA/Pr/Wixo3qf59Xvr8eOB9yJV67If5KwhPwd/D/+2VVvACtyvxBs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j5rsMAAADaAAAADwAAAAAAAAAAAAAAAACYAgAAZHJzL2Rv&#10;d25yZXYueG1sUEsFBgAAAAAEAAQA9QAAAIgDAAAAAA==&#10;" fillcolor="#1dd9ff [3205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4B71F9"/>
    <w:rsid w:val="0015305D"/>
    <w:rsid w:val="00176419"/>
    <w:rsid w:val="00202E13"/>
    <w:rsid w:val="0024595B"/>
    <w:rsid w:val="002C11C9"/>
    <w:rsid w:val="002F0644"/>
    <w:rsid w:val="00336899"/>
    <w:rsid w:val="003C3388"/>
    <w:rsid w:val="0045614D"/>
    <w:rsid w:val="004B71F9"/>
    <w:rsid w:val="00662ADC"/>
    <w:rsid w:val="00696538"/>
    <w:rsid w:val="007F053E"/>
    <w:rsid w:val="008064DE"/>
    <w:rsid w:val="008D4C89"/>
    <w:rsid w:val="008F2E01"/>
    <w:rsid w:val="009A1903"/>
    <w:rsid w:val="00AB450B"/>
    <w:rsid w:val="00B16442"/>
    <w:rsid w:val="00B45650"/>
    <w:rsid w:val="00B56A80"/>
    <w:rsid w:val="00B70F79"/>
    <w:rsid w:val="00BA3253"/>
    <w:rsid w:val="00BD7651"/>
    <w:rsid w:val="00CD1D13"/>
    <w:rsid w:val="00CD5B1D"/>
    <w:rsid w:val="00DF5D9E"/>
    <w:rsid w:val="00EC6BD7"/>
    <w:rsid w:val="00F624FB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C89"/>
  </w:style>
  <w:style w:type="paragraph" w:styleId="Heading1">
    <w:name w:val="heading 1"/>
    <w:basedOn w:val="Normal"/>
    <w:next w:val="Normal"/>
    <w:link w:val="Heading1Char"/>
    <w:uiPriority w:val="9"/>
    <w:qFormat/>
    <w:rsid w:val="008D4C8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13"/>
  </w:style>
  <w:style w:type="paragraph" w:styleId="Footer">
    <w:name w:val="footer"/>
    <w:basedOn w:val="Normal"/>
    <w:link w:val="Foot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13"/>
  </w:style>
  <w:style w:type="paragraph" w:styleId="NormalWeb">
    <w:name w:val="Normal (Web)"/>
    <w:basedOn w:val="Normal"/>
    <w:uiPriority w:val="99"/>
    <w:semiHidden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le">
    <w:name w:val="Title"/>
    <w:basedOn w:val="NormalWeb"/>
    <w:next w:val="Normal"/>
    <w:link w:val="TitleCh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PlaceholderText">
    <w:name w:val="Placeholder Text"/>
    <w:basedOn w:val="DefaultParagraphFont"/>
    <w:uiPriority w:val="99"/>
    <w:semiHidden/>
    <w:rsid w:val="00176419"/>
    <w:rPr>
      <w:color w:val="808080"/>
    </w:rPr>
  </w:style>
  <w:style w:type="paragraph" w:customStyle="1" w:styleId="ContactInfo">
    <w:name w:val="Contact Inf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BD7651"/>
    <w:pPr>
      <w:pBdr>
        <w:top w:val="single" w:sz="2" w:space="1" w:color="D9D9D9" w:themeColor="background1" w:themeShade="D9"/>
      </w:pBdr>
      <w:spacing w:before="0" w:beforeAutospacing="0" w:after="0" w:afterAutospacing="0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BD7651"/>
    <w:rPr>
      <w:rFonts w:ascii="Gill Sans MT" w:eastAsiaTheme="minorEastAsia" w:hAnsi="Gill Sans MT"/>
      <w:color w:val="000000" w:themeColor="text1"/>
      <w:kern w:val="24"/>
      <w:sz w:val="36"/>
      <w:szCs w:val="40"/>
      <w:lang w:val="en-ZA"/>
    </w:rPr>
  </w:style>
  <w:style w:type="table" w:styleId="TableGrid">
    <w:name w:val="Table Grid"/>
    <w:basedOn w:val="TableNormal"/>
    <w:uiPriority w:val="39"/>
    <w:rsid w:val="00176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RecipientInfo">
    <w:name w:val="Recipient Info"/>
    <w:basedOn w:val="Address"/>
    <w:qFormat/>
    <w:rsid w:val="00176419"/>
    <w:pPr>
      <w:ind w:right="0"/>
      <w:jc w:val="right"/>
    </w:pPr>
    <w:rPr>
      <w:color w:val="auto"/>
    </w:rPr>
  </w:style>
  <w:style w:type="character" w:customStyle="1" w:styleId="Greytext">
    <w:name w:val="Grey text"/>
    <w:basedOn w:val="DefaultParagraphFont"/>
    <w:uiPriority w:val="4"/>
    <w:semiHidden/>
    <w:qFormat/>
    <w:rsid w:val="00176419"/>
    <w:rPr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8D4C8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JobDates">
    <w:name w:val="Job Dates"/>
    <w:basedOn w:val="Normal"/>
    <w:qFormat/>
    <w:rsid w:val="008D4C89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JobTitle">
    <w:name w:val="Job Title"/>
    <w:basedOn w:val="Normal"/>
    <w:qFormat/>
    <w:rsid w:val="008064DE"/>
    <w:pPr>
      <w:spacing w:after="0"/>
    </w:pPr>
  </w:style>
  <w:style w:type="paragraph" w:customStyle="1" w:styleId="CompanyName">
    <w:name w:val="Company Name"/>
    <w:basedOn w:val="Normal"/>
    <w:qFormat/>
    <w:rsid w:val="008064DE"/>
    <w:pPr>
      <w:spacing w:after="200"/>
    </w:pPr>
  </w:style>
  <w:style w:type="paragraph" w:styleId="Date">
    <w:name w:val="Date"/>
    <w:basedOn w:val="Normal"/>
    <w:next w:val="Normal"/>
    <w:link w:val="DateChar"/>
    <w:uiPriority w:val="99"/>
    <w:semiHidden/>
    <w:rsid w:val="008064DE"/>
    <w:pPr>
      <w:spacing w:after="0" w:line="240" w:lineRule="auto"/>
      <w:ind w:right="360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semiHidden/>
    <w:rsid w:val="008D4C89"/>
    <w:rPr>
      <w:rFonts w:eastAsiaTheme="minorEastAsia"/>
      <w:sz w:val="18"/>
      <w:lang w:eastAsia="ja-JP"/>
    </w:rPr>
  </w:style>
  <w:style w:type="paragraph" w:customStyle="1" w:styleId="ContactDetails">
    <w:name w:val="Contact Details"/>
    <w:basedOn w:val="Normal"/>
    <w:qFormat/>
    <w:rsid w:val="00BD7651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D7651"/>
    <w:rPr>
      <w:color w:val="00768E" w:themeColor="accent2" w:themeShade="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4C89"/>
    <w:rPr>
      <w:rFonts w:asciiTheme="majorHAnsi" w:eastAsiaTheme="majorEastAsia" w:hAnsiTheme="majorHAnsi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10.sv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4.sv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sv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BI%20GLOW%20FC%20DEPOK\AppData\Roaming\Microsoft\Templates\Sticky%20not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E6DE5D355744D8BE817563A1034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710DD-DB8B-4B34-A089-F2D77DAC2ABD}"/>
      </w:docPartPr>
      <w:docPartBody>
        <w:p w:rsidR="00180D32" w:rsidRDefault="00180D32">
          <w:pPr>
            <w:pStyle w:val="4DE6DE5D355744D8BE817563A10346EC"/>
          </w:pPr>
          <w:r w:rsidRPr="008D4C89">
            <w:rPr>
              <w:rStyle w:val="Heading2Char"/>
            </w:rPr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A6"/>
    <w:rsid w:val="000C4E90"/>
    <w:rsid w:val="00180D32"/>
    <w:rsid w:val="00D9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94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D29871123147D2BD8D669ADFA37CE7">
    <w:name w:val="CCD29871123147D2BD8D669ADFA37CE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073FF77457F74E928A08EE770DDB146E">
    <w:name w:val="073FF77457F74E928A08EE770DDB146E"/>
  </w:style>
  <w:style w:type="paragraph" w:customStyle="1" w:styleId="9B10AAD195954A779C281B67915C7B07">
    <w:name w:val="9B10AAD195954A779C281B67915C7B07"/>
  </w:style>
  <w:style w:type="paragraph" w:customStyle="1" w:styleId="8C7FF8CDCC074CB7A5ACB6368EF40F0A">
    <w:name w:val="8C7FF8CDCC074CB7A5ACB6368EF40F0A"/>
  </w:style>
  <w:style w:type="paragraph" w:customStyle="1" w:styleId="4E9C94DB5E4841D49532C284C906511B">
    <w:name w:val="4E9C94DB5E4841D49532C284C906511B"/>
  </w:style>
  <w:style w:type="paragraph" w:customStyle="1" w:styleId="B177B4EA8011478191BA20E18F42B0D5">
    <w:name w:val="B177B4EA8011478191BA20E18F42B0D5"/>
  </w:style>
  <w:style w:type="paragraph" w:customStyle="1" w:styleId="2AF05191860C4517BA94C60F9DE4EC0E">
    <w:name w:val="2AF05191860C4517BA94C60F9DE4EC0E"/>
  </w:style>
  <w:style w:type="paragraph" w:customStyle="1" w:styleId="BEBD84BC874D48A1A9E239E633252F60">
    <w:name w:val="BEBD84BC874D48A1A9E239E633252F60"/>
  </w:style>
  <w:style w:type="paragraph" w:customStyle="1" w:styleId="F36C9F46149B43C6B8C4DFF3D70ED688">
    <w:name w:val="F36C9F46149B43C6B8C4DFF3D70ED688"/>
  </w:style>
  <w:style w:type="paragraph" w:customStyle="1" w:styleId="AF04A898C9BE4D3B9B11B50081A7E6F5">
    <w:name w:val="AF04A898C9BE4D3B9B11B50081A7E6F5"/>
  </w:style>
  <w:style w:type="paragraph" w:customStyle="1" w:styleId="90168770E0694B67A8013B959DB7DDFC">
    <w:name w:val="90168770E0694B67A8013B959DB7DDFC"/>
  </w:style>
  <w:style w:type="paragraph" w:customStyle="1" w:styleId="447DDC95C71B4DC9958D52D47A303CDD">
    <w:name w:val="447DDC95C71B4DC9958D52D47A303CDD"/>
  </w:style>
  <w:style w:type="paragraph" w:customStyle="1" w:styleId="47F79350F24E44BA93FBA994F50BBFFF">
    <w:name w:val="47F79350F24E44BA93FBA994F50BBFFF"/>
  </w:style>
  <w:style w:type="paragraph" w:customStyle="1" w:styleId="FA2902FE3E9946DFA724418B91264A06">
    <w:name w:val="FA2902FE3E9946DFA724418B91264A06"/>
  </w:style>
  <w:style w:type="paragraph" w:customStyle="1" w:styleId="CDF262FCC96145DFAC35C56954B30593">
    <w:name w:val="CDF262FCC96145DFAC35C56954B30593"/>
  </w:style>
  <w:style w:type="paragraph" w:customStyle="1" w:styleId="2EDA6CEBB7AB4034A2682BC735511967">
    <w:name w:val="2EDA6CEBB7AB4034A2682BC735511967"/>
  </w:style>
  <w:style w:type="paragraph" w:customStyle="1" w:styleId="2E5DAB34ED3846988B624A3570948005">
    <w:name w:val="2E5DAB34ED3846988B624A3570948005"/>
  </w:style>
  <w:style w:type="paragraph" w:customStyle="1" w:styleId="D710837864E344FAAF72BBC645B479BF">
    <w:name w:val="D710837864E344FAAF72BBC645B479BF"/>
  </w:style>
  <w:style w:type="paragraph" w:customStyle="1" w:styleId="3A5C9BBFFBB54F29BAE0CE52FA5EAAD3">
    <w:name w:val="3A5C9BBFFBB54F29BAE0CE52FA5EAAD3"/>
  </w:style>
  <w:style w:type="paragraph" w:customStyle="1" w:styleId="633423FBC23C49688940297D677D2E30">
    <w:name w:val="633423FBC23C49688940297D677D2E30"/>
  </w:style>
  <w:style w:type="paragraph" w:customStyle="1" w:styleId="9A3CF352B8954E7D8AEC1E202ABEE290">
    <w:name w:val="9A3CF352B8954E7D8AEC1E202ABEE290"/>
  </w:style>
  <w:style w:type="paragraph" w:customStyle="1" w:styleId="EA44ACF70511457891DF3177486E5AEC">
    <w:name w:val="EA44ACF70511457891DF3177486E5AEC"/>
  </w:style>
  <w:style w:type="paragraph" w:customStyle="1" w:styleId="1507158972564FDC84664CABAC1948D1">
    <w:name w:val="1507158972564FDC84664CABAC1948D1"/>
  </w:style>
  <w:style w:type="paragraph" w:customStyle="1" w:styleId="C1D880B0B6BC4D798241C5A11C974687">
    <w:name w:val="C1D880B0B6BC4D798241C5A11C974687"/>
  </w:style>
  <w:style w:type="paragraph" w:customStyle="1" w:styleId="19708C436D294C3EA9DA0DC3E8E8F7BF">
    <w:name w:val="19708C436D294C3EA9DA0DC3E8E8F7BF"/>
  </w:style>
  <w:style w:type="paragraph" w:customStyle="1" w:styleId="87AA95EEAC9143B1B394F4048225D93D">
    <w:name w:val="87AA95EEAC9143B1B394F4048225D93D"/>
  </w:style>
  <w:style w:type="paragraph" w:customStyle="1" w:styleId="321DC621E99B4FAFA7B70A50114F5CBD">
    <w:name w:val="321DC621E99B4FAFA7B70A50114F5CBD"/>
  </w:style>
  <w:style w:type="paragraph" w:styleId="Subtitle">
    <w:name w:val="Subtitle"/>
    <w:basedOn w:val="NormalWeb"/>
    <w:next w:val="Normal"/>
    <w:link w:val="SubtitleChar"/>
    <w:uiPriority w:val="11"/>
    <w:qFormat/>
    <w:rsid w:val="00D942A6"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D942A6"/>
    <w:rPr>
      <w:rFonts w:ascii="Gill Sans MT" w:hAnsi="Gill Sans MT"/>
      <w:color w:val="000000" w:themeColor="text1"/>
      <w:kern w:val="24"/>
      <w:sz w:val="36"/>
      <w:szCs w:val="40"/>
      <w:lang w:val="en-ZA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customStyle="1" w:styleId="C3418C2D9B454DE89893BC9F023AE31C">
    <w:name w:val="C3418C2D9B454DE89893BC9F023AE31C"/>
  </w:style>
  <w:style w:type="character" w:customStyle="1" w:styleId="Heading2Char">
    <w:name w:val="Heading 2 Char"/>
    <w:basedOn w:val="DefaultParagraphFont"/>
    <w:link w:val="Heading2"/>
    <w:uiPriority w:val="9"/>
    <w:rsid w:val="00D942A6"/>
    <w:rPr>
      <w:rFonts w:asciiTheme="majorHAnsi" w:eastAsiaTheme="majorEastAsia" w:hAnsiTheme="majorHAnsi" w:cstheme="majorBidi"/>
      <w:b/>
      <w:szCs w:val="26"/>
    </w:rPr>
  </w:style>
  <w:style w:type="paragraph" w:customStyle="1" w:styleId="ECEB5291FF78491E9955BC194CE4471E">
    <w:name w:val="ECEB5291FF78491E9955BC194CE4471E"/>
  </w:style>
  <w:style w:type="paragraph" w:customStyle="1" w:styleId="9328CA90DFBF4EC3B1545858F9285F03">
    <w:name w:val="9328CA90DFBF4EC3B1545858F9285F03"/>
  </w:style>
  <w:style w:type="paragraph" w:customStyle="1" w:styleId="4DE6DE5D355744D8BE817563A10346EC">
    <w:name w:val="4DE6DE5D355744D8BE817563A10346EC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A1250704C8F74A0995BB7325F4A5202A">
    <w:name w:val="A1250704C8F74A0995BB7325F4A5202A"/>
  </w:style>
  <w:style w:type="paragraph" w:customStyle="1" w:styleId="A79E24700A4D4AF7A4DB2A3820840B00">
    <w:name w:val="A79E24700A4D4AF7A4DB2A3820840B00"/>
  </w:style>
  <w:style w:type="paragraph" w:customStyle="1" w:styleId="BACAC69FBC7E4C498DB7C090A9F4B8D4">
    <w:name w:val="BACAC69FBC7E4C498DB7C090A9F4B8D4"/>
  </w:style>
  <w:style w:type="paragraph" w:customStyle="1" w:styleId="1F139A54381E4D8A9F6B014AC1F72592">
    <w:name w:val="1F139A54381E4D8A9F6B014AC1F72592"/>
  </w:style>
  <w:style w:type="character" w:styleId="PlaceholderText">
    <w:name w:val="Placeholder Text"/>
    <w:basedOn w:val="DefaultParagraphFont"/>
    <w:uiPriority w:val="99"/>
    <w:semiHidden/>
    <w:rsid w:val="00D942A6"/>
    <w:rPr>
      <w:color w:val="808080"/>
    </w:rPr>
  </w:style>
  <w:style w:type="paragraph" w:customStyle="1" w:styleId="ContactInfo">
    <w:name w:val="Contact Info"/>
    <w:basedOn w:val="NormalWeb"/>
    <w:qFormat/>
    <w:rsid w:val="00D942A6"/>
    <w:pPr>
      <w:spacing w:after="0" w:line="240" w:lineRule="auto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customStyle="1" w:styleId="ED2E22C32E4041598ABCFCE5C7C6EB14">
    <w:name w:val="ED2E22C32E4041598ABCFCE5C7C6EB14"/>
  </w:style>
  <w:style w:type="paragraph" w:customStyle="1" w:styleId="73E4C6B8F84C4202BB960F3663585316">
    <w:name w:val="73E4C6B8F84C4202BB960F3663585316"/>
  </w:style>
  <w:style w:type="paragraph" w:customStyle="1" w:styleId="3F12D30616C142DDA2BA254656EDD525">
    <w:name w:val="3F12D30616C142DDA2BA254656EDD525"/>
  </w:style>
  <w:style w:type="paragraph" w:customStyle="1" w:styleId="34821D21535145E4BB27EB496B7D5FDC">
    <w:name w:val="34821D21535145E4BB27EB496B7D5FDC"/>
    <w:rsid w:val="00D942A6"/>
  </w:style>
  <w:style w:type="paragraph" w:customStyle="1" w:styleId="836B515EDCE04EAA941EDCDBDA830770">
    <w:name w:val="836B515EDCE04EAA941EDCDBDA830770"/>
    <w:rsid w:val="00D942A6"/>
  </w:style>
  <w:style w:type="paragraph" w:customStyle="1" w:styleId="0E347AF35BD9463785BA72FFE68297DA">
    <w:name w:val="0E347AF35BD9463785BA72FFE68297DA"/>
    <w:rsid w:val="00D942A6"/>
  </w:style>
  <w:style w:type="paragraph" w:customStyle="1" w:styleId="82D8154F6EBC429FA01904E95ED8465F">
    <w:name w:val="82D8154F6EBC429FA01904E95ED8465F"/>
    <w:rsid w:val="00D942A6"/>
  </w:style>
  <w:style w:type="paragraph" w:customStyle="1" w:styleId="F29405CBB1C543E9BEFDCD7D03B831DF">
    <w:name w:val="F29405CBB1C543E9BEFDCD7D03B831DF"/>
    <w:rsid w:val="00D942A6"/>
  </w:style>
  <w:style w:type="paragraph" w:customStyle="1" w:styleId="559732E924B74322A22C434B0CE35913">
    <w:name w:val="559732E924B74322A22C434B0CE35913"/>
    <w:rsid w:val="00D942A6"/>
  </w:style>
  <w:style w:type="paragraph" w:customStyle="1" w:styleId="C5676B4597494376A0E43235242DD6EB">
    <w:name w:val="C5676B4597494376A0E43235242DD6EB"/>
    <w:rsid w:val="00D942A6"/>
  </w:style>
  <w:style w:type="paragraph" w:customStyle="1" w:styleId="9E704221F37346628579323E58E62F52">
    <w:name w:val="9E704221F37346628579323E58E62F52"/>
    <w:rsid w:val="00D942A6"/>
  </w:style>
  <w:style w:type="paragraph" w:customStyle="1" w:styleId="B4D82CCBB40147A2B4335A2B68A54648">
    <w:name w:val="B4D82CCBB40147A2B4335A2B68A54648"/>
    <w:rsid w:val="00D942A6"/>
  </w:style>
  <w:style w:type="paragraph" w:customStyle="1" w:styleId="27334E9EBBEB4364904B1680AED3ADB0">
    <w:name w:val="27334E9EBBEB4364904B1680AED3ADB0"/>
    <w:rsid w:val="00D942A6"/>
  </w:style>
  <w:style w:type="paragraph" w:customStyle="1" w:styleId="539F136D87534BE4805D46FD973CCC01">
    <w:name w:val="539F136D87534BE4805D46FD973CCC01"/>
    <w:rsid w:val="00D942A6"/>
  </w:style>
  <w:style w:type="paragraph" w:customStyle="1" w:styleId="4D19DAB7E2D44BF4BAFDD73C6CDC4F56">
    <w:name w:val="4D19DAB7E2D44BF4BAFDD73C6CDC4F56"/>
    <w:rsid w:val="00D9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6FA939-466D-4BBB-B0B5-8F9FB0E070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348F603-C336-4063-9C54-C61EDB9B6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4749A8-727E-4181-9E6A-301B51BC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Sticky note resume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2020-07-15T10:08:00Z</dcterms:created>
  <dcterms:modified xsi:type="dcterms:W3CDTF">2020-07-15T11:15:00Z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