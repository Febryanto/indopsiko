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9BE1" w14:textId="65BB900F" w:rsidR="000B0F4E" w:rsidRPr="002F680B" w:rsidRDefault="001B4339">
      <w:pPr>
        <w:pStyle w:val="ContactInfo"/>
        <w:rPr>
          <w:lang w:val="id-ID"/>
        </w:rPr>
      </w:pPr>
      <w:sdt>
        <w:sdtPr>
          <w:rPr>
            <w:lang w:val="id-ID"/>
          </w:rPr>
          <w:alias w:val="Street Address"/>
          <w:tag w:val="Street Address"/>
          <w:id w:val="1415969137"/>
          <w:placeholder>
            <w:docPart w:val="FCF02ED2E8004E459CC7676E7C9BB985"/>
          </w:placeholder>
          <w:dataBinding w:prefixMappings="xmlns:ns0='http://schemas.microsoft.com/office/2006/coverPageProps' " w:xpath="/ns0:CoverPageProperties[1]/ns0:CompanyAddress[1]" w:storeItemID="{55AF091B-3C7A-41E3-B477-F2FDAA23CFDA}"/>
          <w:text w:multiLine="1"/>
        </w:sdtPr>
        <w:sdtEndPr/>
        <w:sdtContent>
          <w:r w:rsidR="00880018" w:rsidRPr="002F680B">
            <w:rPr>
              <w:lang w:val="id-ID"/>
            </w:rPr>
            <w:t>Kampung Marga Pusaka Desa Margasari</w:t>
          </w:r>
        </w:sdtContent>
      </w:sdt>
    </w:p>
    <w:sdt>
      <w:sdtPr>
        <w:rPr>
          <w:lang w:val="id-ID"/>
        </w:rPr>
        <w:alias w:val="Category"/>
        <w:tag w:val=""/>
        <w:id w:val="1543715586"/>
        <w:placeholder>
          <w:docPart w:val="9FE2219F5B0840EE9556DCE54CE33517"/>
        </w:placeholder>
        <w:dataBinding w:prefixMappings="xmlns:ns0='http://purl.org/dc/elements/1.1/' xmlns:ns1='http://schemas.openxmlformats.org/package/2006/metadata/core-properties' " w:xpath="/ns1:coreProperties[1]/ns1:category[1]" w:storeItemID="{6C3C8BC8-F283-45AE-878A-BAB7291924A1}"/>
        <w:text/>
      </w:sdtPr>
      <w:sdtEndPr/>
      <w:sdtContent>
        <w:p w14:paraId="720BD230" w14:textId="69A959E4" w:rsidR="000B0F4E" w:rsidRPr="002F680B" w:rsidRDefault="00880018">
          <w:pPr>
            <w:pStyle w:val="ContactInfo"/>
            <w:rPr>
              <w:lang w:val="id-ID"/>
            </w:rPr>
          </w:pPr>
          <w:r w:rsidRPr="002F680B">
            <w:rPr>
              <w:lang w:val="id-ID"/>
            </w:rPr>
            <w:t>Purwakarta, 41172</w:t>
          </w:r>
        </w:p>
      </w:sdtContent>
    </w:sdt>
    <w:p w14:paraId="4A8B7845" w14:textId="68A3EE3C" w:rsidR="000B0F4E" w:rsidRPr="002F680B" w:rsidRDefault="001B4339">
      <w:pPr>
        <w:pStyle w:val="ContactInfo"/>
        <w:rPr>
          <w:lang w:val="id-ID"/>
        </w:rPr>
      </w:pPr>
      <w:sdt>
        <w:sdtPr>
          <w:rPr>
            <w:lang w:val="id-ID"/>
          </w:rPr>
          <w:alias w:val="Telephone"/>
          <w:tag w:val="Telephone"/>
          <w:id w:val="599758962"/>
          <w:placeholder>
            <w:docPart w:val="04B0557E86B74C9797338F58A0523A7D"/>
          </w:placeholder>
          <w:dataBinding w:prefixMappings="xmlns:ns0='http://schemas.microsoft.com/office/2006/coverPageProps' " w:xpath="/ns0:CoverPageProperties[1]/ns0:CompanyPhone[1]" w:storeItemID="{55AF091B-3C7A-41E3-B477-F2FDAA23CFDA}"/>
          <w:text/>
        </w:sdtPr>
        <w:sdtEndPr/>
        <w:sdtContent>
          <w:r w:rsidR="00880018" w:rsidRPr="002F680B">
            <w:rPr>
              <w:lang w:val="id-ID"/>
            </w:rPr>
            <w:t>0859</w:t>
          </w:r>
          <w:r w:rsidR="00575FBD">
            <w:t>33740525</w:t>
          </w:r>
        </w:sdtContent>
      </w:sdt>
    </w:p>
    <w:sdt>
      <w:sdtPr>
        <w:rPr>
          <w:lang w:val="id-ID"/>
        </w:rPr>
        <w:alias w:val="Website"/>
        <w:tag w:val="Website"/>
        <w:id w:val="48967594"/>
        <w:placeholder>
          <w:docPart w:val="06EF4B92936D4B9981112B2B5C4B64E8"/>
        </w:placeholder>
        <w:dataBinding w:prefixMappings="xmlns:ns0='http://purl.org/dc/elements/1.1/' xmlns:ns1='http://schemas.openxmlformats.org/package/2006/metadata/core-properties' " w:xpath="/ns1:coreProperties[1]/ns1:keywords[1]" w:storeItemID="{6C3C8BC8-F283-45AE-878A-BAB7291924A1}"/>
        <w:text/>
      </w:sdtPr>
      <w:sdtEndPr/>
      <w:sdtContent>
        <w:p w14:paraId="6391BA38" w14:textId="48C18DA4" w:rsidR="000B0F4E" w:rsidRPr="002F680B" w:rsidRDefault="001A1682">
          <w:pPr>
            <w:pStyle w:val="ContactInfo"/>
            <w:rPr>
              <w:lang w:val="id-ID"/>
            </w:rPr>
          </w:pPr>
          <w:r w:rsidRPr="002F680B">
            <w:rPr>
              <w:lang w:val="id-ID"/>
            </w:rPr>
            <w:t>IG : Anggaraaditya10</w:t>
          </w:r>
        </w:p>
      </w:sdtContent>
    </w:sdt>
    <w:sdt>
      <w:sdtPr>
        <w:rPr>
          <w:rStyle w:val="Emphasis"/>
          <w:lang w:val="id-ID"/>
        </w:rPr>
        <w:alias w:val="Email"/>
        <w:tag w:val=""/>
        <w:id w:val="1889536063"/>
        <w:placeholder>
          <w:docPart w:val="BF7578F188684499B7671067FDBFD26B"/>
        </w:placeholder>
        <w:dataBinding w:prefixMappings="xmlns:ns0='http://schemas.microsoft.com/office/2006/coverPageProps' " w:xpath="/ns0:CoverPageProperties[1]/ns0:CompanyEmail[1]" w:storeItemID="{55AF091B-3C7A-41E3-B477-F2FDAA23CFDA}"/>
        <w:text/>
      </w:sdtPr>
      <w:sdtEndPr>
        <w:rPr>
          <w:rStyle w:val="Emphasis"/>
        </w:rPr>
      </w:sdtEndPr>
      <w:sdtContent>
        <w:p w14:paraId="68A1D74C" w14:textId="51170B67" w:rsidR="000B0F4E" w:rsidRPr="002F680B" w:rsidRDefault="00880018">
          <w:pPr>
            <w:pStyle w:val="ContactInfo"/>
            <w:rPr>
              <w:rStyle w:val="Emphasis"/>
              <w:lang w:val="id-ID"/>
            </w:rPr>
          </w:pPr>
          <w:r w:rsidRPr="002F680B">
            <w:rPr>
              <w:rStyle w:val="Emphasis"/>
              <w:lang w:val="id-ID"/>
            </w:rPr>
            <w:t>Zeyfauaditya@gmail.com</w:t>
          </w:r>
        </w:p>
      </w:sdtContent>
    </w:sdt>
    <w:p w14:paraId="23CD8076" w14:textId="25849C86" w:rsidR="000B0F4E" w:rsidRPr="002F680B" w:rsidRDefault="001B4339">
      <w:pPr>
        <w:pStyle w:val="Name"/>
        <w:rPr>
          <w:lang w:val="id-ID"/>
        </w:rPr>
      </w:pPr>
      <w:sdt>
        <w:sdtPr>
          <w:rPr>
            <w:lang w:val="id-ID"/>
          </w:rPr>
          <w:alias w:val="Your Name"/>
          <w:tag w:val=""/>
          <w:id w:val="1197042864"/>
          <w:placeholder>
            <w:docPart w:val="8CC857879A1B4993A4BCE5BF5608F6F9"/>
          </w:placeholder>
          <w:dataBinding w:prefixMappings="xmlns:ns0='http://purl.org/dc/elements/1.1/' xmlns:ns1='http://schemas.openxmlformats.org/package/2006/metadata/core-properties' " w:xpath="/ns1:coreProperties[1]/ns0:creator[1]" w:storeItemID="{6C3C8BC8-F283-45AE-878A-BAB7291924A1}"/>
          <w:text/>
        </w:sdtPr>
        <w:sdtEndPr/>
        <w:sdtContent>
          <w:r w:rsidR="00880018" w:rsidRPr="002F680B">
            <w:rPr>
              <w:lang w:val="id-ID"/>
            </w:rPr>
            <w:t>anggara aditya</w:t>
          </w:r>
        </w:sdtContent>
      </w:sdt>
    </w:p>
    <w:tbl>
      <w:tblPr>
        <w:tblStyle w:val="ResumeTable"/>
        <w:tblW w:w="5000" w:type="pct"/>
        <w:tblLook w:val="04A0" w:firstRow="1" w:lastRow="0" w:firstColumn="1" w:lastColumn="0" w:noHBand="0" w:noVBand="1"/>
        <w:tblDescription w:val="Resume"/>
      </w:tblPr>
      <w:tblGrid>
        <w:gridCol w:w="1766"/>
        <w:gridCol w:w="445"/>
        <w:gridCol w:w="5386"/>
        <w:gridCol w:w="2149"/>
      </w:tblGrid>
      <w:tr w:rsidR="000B0F4E" w:rsidRPr="002F680B" w14:paraId="5CF108A0" w14:textId="77777777">
        <w:tc>
          <w:tcPr>
            <w:tcW w:w="1778" w:type="dxa"/>
          </w:tcPr>
          <w:p w14:paraId="1DC60064" w14:textId="77777777" w:rsidR="000B0F4E" w:rsidRPr="002F680B" w:rsidRDefault="007348AD">
            <w:pPr>
              <w:pStyle w:val="Heading1"/>
              <w:rPr>
                <w:lang w:val="id-ID"/>
              </w:rPr>
            </w:pPr>
            <w:r w:rsidRPr="002F680B">
              <w:rPr>
                <w:lang w:val="id-ID"/>
              </w:rPr>
              <w:t>Objective</w:t>
            </w:r>
          </w:p>
        </w:tc>
        <w:tc>
          <w:tcPr>
            <w:tcW w:w="472" w:type="dxa"/>
          </w:tcPr>
          <w:p w14:paraId="5009C7C8" w14:textId="77777777" w:rsidR="000B0F4E" w:rsidRPr="002F680B" w:rsidRDefault="000B0F4E">
            <w:pPr>
              <w:rPr>
                <w:lang w:val="id-ID"/>
              </w:rPr>
            </w:pPr>
          </w:p>
        </w:tc>
        <w:tc>
          <w:tcPr>
            <w:tcW w:w="7830" w:type="dxa"/>
            <w:gridSpan w:val="2"/>
          </w:tcPr>
          <w:p w14:paraId="22421A20" w14:textId="6340FF4A" w:rsidR="000B0F4E" w:rsidRPr="002F680B" w:rsidRDefault="00880018" w:rsidP="00880018">
            <w:pPr>
              <w:pStyle w:val="ResumeText"/>
              <w:jc w:val="both"/>
              <w:rPr>
                <w:lang w:val="id-ID"/>
              </w:rPr>
            </w:pPr>
            <w:r w:rsidRPr="002F680B">
              <w:rPr>
                <w:lang w:val="id-ID"/>
              </w:rPr>
              <w:t>Saya adalah seorang yang interaktif, bertanggung jawab dan jujur. Dalam berkerja saya selalu mengutamakan kejujuran dalam bertindak dan kepentingan bersama. Saya juga merupakan pribadi terampil yang memungkinkan saya berbaur dengan budaya kelompok atau tim dan terus berusaha mencapai tujuan bersama di tengah kegagalan dan kemunduran. Saya mampu berbahasa inggris dan indonesia.</w:t>
            </w:r>
          </w:p>
        </w:tc>
        <w:bookmarkStart w:id="0" w:name="_GoBack"/>
        <w:bookmarkEnd w:id="0"/>
      </w:tr>
      <w:tr w:rsidR="000B0F4E" w:rsidRPr="002F680B" w14:paraId="75356448" w14:textId="77777777">
        <w:tc>
          <w:tcPr>
            <w:tcW w:w="1778" w:type="dxa"/>
          </w:tcPr>
          <w:p w14:paraId="25E4DB83" w14:textId="77777777" w:rsidR="000B0F4E" w:rsidRPr="002F680B" w:rsidRDefault="007348AD">
            <w:pPr>
              <w:pStyle w:val="Heading1"/>
              <w:rPr>
                <w:lang w:val="id-ID"/>
              </w:rPr>
            </w:pPr>
            <w:r w:rsidRPr="002F680B">
              <w:rPr>
                <w:lang w:val="id-ID"/>
              </w:rPr>
              <w:t>Skills &amp; Abilities</w:t>
            </w:r>
          </w:p>
        </w:tc>
        <w:tc>
          <w:tcPr>
            <w:tcW w:w="472" w:type="dxa"/>
          </w:tcPr>
          <w:p w14:paraId="57C5EDF4" w14:textId="77777777" w:rsidR="000B0F4E" w:rsidRPr="002F680B" w:rsidRDefault="000B0F4E">
            <w:pPr>
              <w:rPr>
                <w:lang w:val="id-ID"/>
              </w:rPr>
            </w:pPr>
          </w:p>
        </w:tc>
        <w:tc>
          <w:tcPr>
            <w:tcW w:w="7830" w:type="dxa"/>
            <w:gridSpan w:val="2"/>
          </w:tcPr>
          <w:p w14:paraId="209452B3" w14:textId="7897176B" w:rsidR="000B0F4E" w:rsidRPr="002F680B" w:rsidRDefault="00880018" w:rsidP="00880018">
            <w:pPr>
              <w:pStyle w:val="ResumeText"/>
              <w:rPr>
                <w:lang w:val="id-ID"/>
              </w:rPr>
            </w:pPr>
            <w:r w:rsidRPr="002F680B">
              <w:rPr>
                <w:lang w:val="id-ID"/>
              </w:rPr>
              <w:t xml:space="preserve"> Teknik Pembubutan , Teknik Mengikir</w:t>
            </w:r>
          </w:p>
        </w:tc>
      </w:tr>
      <w:tr w:rsidR="000B0F4E" w:rsidRPr="002F680B" w14:paraId="31087305" w14:textId="77777777">
        <w:tc>
          <w:tcPr>
            <w:tcW w:w="1778" w:type="dxa"/>
          </w:tcPr>
          <w:p w14:paraId="1C551465" w14:textId="77777777" w:rsidR="000B0F4E" w:rsidRPr="002F680B" w:rsidRDefault="007348AD">
            <w:pPr>
              <w:pStyle w:val="Heading1"/>
              <w:rPr>
                <w:lang w:val="id-ID"/>
              </w:rPr>
            </w:pPr>
            <w:r w:rsidRPr="002F680B">
              <w:rPr>
                <w:lang w:val="id-ID"/>
              </w:rPr>
              <w:t>Experience</w:t>
            </w:r>
          </w:p>
        </w:tc>
        <w:tc>
          <w:tcPr>
            <w:tcW w:w="472" w:type="dxa"/>
          </w:tcPr>
          <w:p w14:paraId="06FC3273" w14:textId="77777777" w:rsidR="000B0F4E" w:rsidRPr="002F680B" w:rsidRDefault="000B0F4E">
            <w:pPr>
              <w:rPr>
                <w:lang w:val="id-ID"/>
              </w:rPr>
            </w:pPr>
          </w:p>
        </w:tc>
        <w:tc>
          <w:tcPr>
            <w:tcW w:w="7830" w:type="dxa"/>
            <w:gridSpan w:val="2"/>
          </w:tcPr>
          <w:sdt>
            <w:sdtPr>
              <w:rPr>
                <w:rFonts w:asciiTheme="minorHAnsi" w:eastAsiaTheme="minorEastAsia" w:hAnsiTheme="minorHAnsi" w:cstheme="minorBidi"/>
                <w:b w:val="0"/>
                <w:caps w:val="0"/>
                <w:color w:val="595959" w:themeColor="text1" w:themeTint="A6"/>
                <w:lang w:val="id-ID"/>
                <w14:ligatures w14:val="none"/>
              </w:rPr>
              <w:id w:val="1436861535"/>
              <w15:color w:val="C0C0C0"/>
              <w15:repeatingSection/>
            </w:sdtPr>
            <w:sdtEndPr>
              <w:rPr>
                <w:rFonts w:asciiTheme="majorHAnsi" w:hAnsiTheme="majorHAnsi" w:cstheme="majorBidi"/>
                <w:b/>
                <w:bCs w:val="0"/>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lang w:val="id-ID"/>
                    <w14:ligatures w14:val="none"/>
                  </w:rPr>
                  <w:id w:val="221802691"/>
                  <w:placeholder>
                    <w:docPart w:val="F7C31017D00444219E57B24C1225107D"/>
                  </w:placeholder>
                  <w15:color w:val="C0C0C0"/>
                  <w15:repeatingSectionItem/>
                </w:sdtPr>
                <w:sdtEndPr/>
                <w:sdtContent>
                  <w:p w14:paraId="14280B65" w14:textId="10A881F0" w:rsidR="000B0F4E" w:rsidRPr="002F680B" w:rsidRDefault="00880018">
                    <w:pPr>
                      <w:pStyle w:val="Heading2"/>
                      <w:rPr>
                        <w:lang w:val="id-ID"/>
                      </w:rPr>
                    </w:pPr>
                    <w:r w:rsidRPr="002F680B">
                      <w:rPr>
                        <w:lang w:val="id-ID"/>
                      </w:rPr>
                      <w:t>PKL, PT. Indorama synthetics tbk</w:t>
                    </w:r>
                  </w:p>
                  <w:p w14:paraId="5F49DC35" w14:textId="551799C6" w:rsidR="000B0F4E" w:rsidRPr="002F680B" w:rsidRDefault="00880018">
                    <w:pPr>
                      <w:pStyle w:val="ResumeText"/>
                      <w:rPr>
                        <w:lang w:val="id-ID"/>
                      </w:rPr>
                    </w:pPr>
                    <w:r w:rsidRPr="002F680B">
                      <w:rPr>
                        <w:lang w:val="id-ID"/>
                      </w:rPr>
                      <w:t>1 Juni 2018 – 30 November 2018</w:t>
                    </w:r>
                  </w:p>
                </w:sdtContent>
              </w:sdt>
              <w:sdt>
                <w:sdtPr>
                  <w:rPr>
                    <w:rFonts w:asciiTheme="majorHAnsi" w:eastAsiaTheme="minorEastAsia" w:hAnsiTheme="majorHAnsi" w:cstheme="majorBidi"/>
                    <w:b/>
                    <w:bCs/>
                    <w:caps/>
                    <w:color w:val="404040" w:themeColor="text1" w:themeTint="BF"/>
                    <w:lang w:val="id-ID"/>
                    <w14:ligatures w14:val="standardContextual"/>
                  </w:rPr>
                  <w:id w:val="68699791"/>
                  <w:placeholder>
                    <w:docPart w:val="F7C31017D00444219E57B24C1225107D"/>
                  </w:placeholder>
                  <w15:color w:val="C0C0C0"/>
                  <w15:repeatingSectionItem/>
                </w:sdtPr>
                <w:sdtEndPr/>
                <w:sdtContent>
                  <w:p w14:paraId="234AE454" w14:textId="32B5D93E" w:rsidR="00880018" w:rsidRPr="002F680B" w:rsidRDefault="00880018" w:rsidP="00880018">
                    <w:pPr>
                      <w:rPr>
                        <w:lang w:val="id-ID"/>
                      </w:rPr>
                    </w:pPr>
                    <w:r w:rsidRPr="002F680B">
                      <w:rPr>
                        <w:lang w:val="id-ID"/>
                      </w:rPr>
                      <w:t>Melakukan Quality Control terhadap Mesin - mesin yang biasa digunakan didalam Dunia Industri seperti Pengecekan Mesin Simpleck, Comber, Drawing</w:t>
                    </w:r>
                  </w:p>
                  <w:p w14:paraId="524EB87D" w14:textId="2A6C9989" w:rsidR="000B0F4E" w:rsidRPr="002F680B" w:rsidRDefault="001B4339" w:rsidP="00880018">
                    <w:pPr>
                      <w:pStyle w:val="Heading2"/>
                      <w:rPr>
                        <w:lang w:val="id-ID"/>
                      </w:rPr>
                    </w:pPr>
                  </w:p>
                </w:sdtContent>
              </w:sdt>
            </w:sdtContent>
          </w:sdt>
        </w:tc>
      </w:tr>
      <w:tr w:rsidR="000B0F4E" w:rsidRPr="002F680B" w14:paraId="3AA918EC" w14:textId="77777777">
        <w:tc>
          <w:tcPr>
            <w:tcW w:w="1778" w:type="dxa"/>
          </w:tcPr>
          <w:p w14:paraId="2C3157F7" w14:textId="77777777" w:rsidR="000B0F4E" w:rsidRPr="002F680B" w:rsidRDefault="007348AD">
            <w:pPr>
              <w:pStyle w:val="Heading1"/>
              <w:rPr>
                <w:lang w:val="id-ID"/>
              </w:rPr>
            </w:pPr>
            <w:r w:rsidRPr="002F680B">
              <w:rPr>
                <w:lang w:val="id-ID"/>
              </w:rPr>
              <w:t>Education</w:t>
            </w:r>
          </w:p>
        </w:tc>
        <w:tc>
          <w:tcPr>
            <w:tcW w:w="472" w:type="dxa"/>
          </w:tcPr>
          <w:p w14:paraId="7C086DB4" w14:textId="77777777" w:rsidR="000B0F4E" w:rsidRPr="002F680B" w:rsidRDefault="000B0F4E">
            <w:pPr>
              <w:rPr>
                <w:lang w:val="id-ID"/>
              </w:rPr>
            </w:pPr>
          </w:p>
        </w:tc>
        <w:tc>
          <w:tcPr>
            <w:tcW w:w="7830" w:type="dxa"/>
            <w:gridSpan w:val="2"/>
          </w:tcPr>
          <w:sdt>
            <w:sdtPr>
              <w:rPr>
                <w:rFonts w:asciiTheme="minorHAnsi" w:eastAsiaTheme="minorEastAsia" w:hAnsiTheme="minorHAnsi" w:cstheme="minorBidi"/>
                <w:b w:val="0"/>
                <w:bCs w:val="0"/>
                <w:caps w:val="0"/>
                <w:color w:val="595959" w:themeColor="text1" w:themeTint="A6"/>
                <w:lang w:val="id-ID"/>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lang w:val="id-ID"/>
                    <w14:ligatures w14:val="none"/>
                  </w:rPr>
                  <w:id w:val="-1126388115"/>
                  <w:placeholder>
                    <w:docPart w:val="F7C31017D00444219E57B24C1225107D"/>
                  </w:placeholder>
                  <w15:repeatingSectionItem/>
                </w:sdtPr>
                <w:sdtEndPr/>
                <w:sdtContent>
                  <w:p w14:paraId="6A657D76" w14:textId="5F0F3673" w:rsidR="000B0F4E" w:rsidRPr="002F680B" w:rsidRDefault="00880018">
                    <w:pPr>
                      <w:pStyle w:val="Heading2"/>
                      <w:rPr>
                        <w:lang w:val="id-ID"/>
                      </w:rPr>
                    </w:pPr>
                    <w:r w:rsidRPr="002F680B">
                      <w:rPr>
                        <w:lang w:val="id-ID"/>
                      </w:rPr>
                      <w:t xml:space="preserve">smkn 1 purwakarta – purwakarta – </w:t>
                    </w:r>
                    <w:r w:rsidR="001A1682" w:rsidRPr="002F680B">
                      <w:rPr>
                        <w:lang w:val="id-ID"/>
                      </w:rPr>
                      <w:t>2019</w:t>
                    </w:r>
                    <w:r w:rsidRPr="002F680B">
                      <w:rPr>
                        <w:lang w:val="id-ID"/>
                      </w:rPr>
                      <w:t xml:space="preserve"> </w:t>
                    </w:r>
                  </w:p>
                  <w:p w14:paraId="5ADBE03F" w14:textId="53B9DA18" w:rsidR="00880018" w:rsidRPr="002F680B" w:rsidRDefault="001B4339">
                    <w:pPr>
                      <w:rPr>
                        <w:lang w:val="id-ID"/>
                      </w:rPr>
                    </w:pPr>
                  </w:p>
                </w:sdtContent>
              </w:sdt>
              <w:sdt>
                <w:sdtPr>
                  <w:rPr>
                    <w:rFonts w:asciiTheme="minorHAnsi" w:eastAsiaTheme="minorEastAsia" w:hAnsiTheme="minorHAnsi" w:cstheme="minorBidi"/>
                    <w:b w:val="0"/>
                    <w:bCs w:val="0"/>
                    <w:caps w:val="0"/>
                    <w:color w:val="595959" w:themeColor="text1" w:themeTint="A6"/>
                    <w:lang w:val="id-ID"/>
                    <w14:ligatures w14:val="none"/>
                  </w:rPr>
                  <w:id w:val="-2140399401"/>
                  <w:placeholder>
                    <w:docPart w:val="57EDA687335540D39F4405677FCE5A58"/>
                  </w:placeholder>
                  <w15:repeatingSectionItem/>
                </w:sdtPr>
                <w:sdtEndPr/>
                <w:sdtContent>
                  <w:p w14:paraId="13532516" w14:textId="1C5DF944" w:rsidR="00880018" w:rsidRPr="002F680B" w:rsidRDefault="00880018">
                    <w:pPr>
                      <w:pStyle w:val="Heading2"/>
                      <w:rPr>
                        <w:lang w:val="id-ID"/>
                      </w:rPr>
                    </w:pPr>
                    <w:r w:rsidRPr="002F680B">
                      <w:rPr>
                        <w:lang w:val="id-ID"/>
                      </w:rPr>
                      <w:t xml:space="preserve">smpn 1 pasawahan – purwakarta – </w:t>
                    </w:r>
                    <w:r w:rsidR="001A1682" w:rsidRPr="002F680B">
                      <w:rPr>
                        <w:lang w:val="id-ID"/>
                      </w:rPr>
                      <w:t>2016</w:t>
                    </w:r>
                    <w:r w:rsidRPr="002F680B">
                      <w:rPr>
                        <w:lang w:val="id-ID"/>
                      </w:rPr>
                      <w:t xml:space="preserve"> </w:t>
                    </w:r>
                  </w:p>
                  <w:p w14:paraId="4D2B1F4B" w14:textId="1246D784" w:rsidR="00880018" w:rsidRPr="002F680B" w:rsidRDefault="001B4339" w:rsidP="00880018">
                    <w:pPr>
                      <w:rPr>
                        <w:lang w:val="id-ID"/>
                      </w:rPr>
                    </w:pPr>
                  </w:p>
                </w:sdtContent>
              </w:sdt>
              <w:sdt>
                <w:sdtPr>
                  <w:rPr>
                    <w:rFonts w:asciiTheme="minorHAnsi" w:eastAsiaTheme="minorEastAsia" w:hAnsiTheme="minorHAnsi" w:cstheme="minorBidi"/>
                    <w:b w:val="0"/>
                    <w:bCs w:val="0"/>
                    <w:caps w:val="0"/>
                    <w:color w:val="595959" w:themeColor="text1" w:themeTint="A6"/>
                    <w:lang w:val="id-ID"/>
                    <w14:ligatures w14:val="none"/>
                  </w:rPr>
                  <w:id w:val="347612996"/>
                  <w:placeholder>
                    <w:docPart w:val="F732E7479E1D47A78E2E278CBD9DE264"/>
                  </w:placeholder>
                  <w15:repeatingSectionItem/>
                </w:sdtPr>
                <w:sdtEndPr/>
                <w:sdtContent>
                  <w:p w14:paraId="54DF7797" w14:textId="4872698A" w:rsidR="00880018" w:rsidRPr="002F680B" w:rsidRDefault="00880018">
                    <w:pPr>
                      <w:pStyle w:val="Heading2"/>
                      <w:rPr>
                        <w:lang w:val="id-ID"/>
                      </w:rPr>
                    </w:pPr>
                    <w:r w:rsidRPr="002F680B">
                      <w:rPr>
                        <w:lang w:val="id-ID"/>
                      </w:rPr>
                      <w:t xml:space="preserve">sdn 1 margasari – purwakarta – </w:t>
                    </w:r>
                    <w:r w:rsidR="001A1682" w:rsidRPr="002F680B">
                      <w:rPr>
                        <w:lang w:val="id-ID"/>
                      </w:rPr>
                      <w:t>2013</w:t>
                    </w:r>
                    <w:r w:rsidRPr="002F680B">
                      <w:rPr>
                        <w:lang w:val="id-ID"/>
                      </w:rPr>
                      <w:t xml:space="preserve"> </w:t>
                    </w:r>
                  </w:p>
                  <w:p w14:paraId="528B076F" w14:textId="259FD3A5" w:rsidR="000B0F4E" w:rsidRPr="002F680B" w:rsidRDefault="001B4339" w:rsidP="00880018">
                    <w:pPr>
                      <w:rPr>
                        <w:lang w:val="id-ID"/>
                      </w:rPr>
                    </w:pPr>
                  </w:p>
                </w:sdtContent>
              </w:sdt>
            </w:sdtContent>
          </w:sdt>
        </w:tc>
      </w:tr>
      <w:tr w:rsidR="000B0F4E" w:rsidRPr="002F680B" w14:paraId="135C7084" w14:textId="77777777">
        <w:tc>
          <w:tcPr>
            <w:tcW w:w="1778" w:type="dxa"/>
          </w:tcPr>
          <w:p w14:paraId="042DE949" w14:textId="77777777" w:rsidR="000B0F4E" w:rsidRPr="002F680B" w:rsidRDefault="007348AD">
            <w:pPr>
              <w:pStyle w:val="Heading1"/>
              <w:rPr>
                <w:lang w:val="id-ID"/>
              </w:rPr>
            </w:pPr>
            <w:r w:rsidRPr="002F680B">
              <w:rPr>
                <w:lang w:val="id-ID"/>
              </w:rPr>
              <w:t>Communication</w:t>
            </w:r>
          </w:p>
        </w:tc>
        <w:tc>
          <w:tcPr>
            <w:tcW w:w="472" w:type="dxa"/>
          </w:tcPr>
          <w:p w14:paraId="705B36EF" w14:textId="77777777" w:rsidR="000B0F4E" w:rsidRPr="002F680B" w:rsidRDefault="000B0F4E">
            <w:pPr>
              <w:rPr>
                <w:lang w:val="id-ID"/>
              </w:rPr>
            </w:pPr>
          </w:p>
        </w:tc>
        <w:tc>
          <w:tcPr>
            <w:tcW w:w="7830" w:type="dxa"/>
            <w:gridSpan w:val="2"/>
          </w:tcPr>
          <w:p w14:paraId="03512A8B" w14:textId="77777777" w:rsidR="000B0F4E" w:rsidRPr="002F680B" w:rsidRDefault="00880018">
            <w:pPr>
              <w:pStyle w:val="ResumeText"/>
              <w:rPr>
                <w:lang w:val="id-ID"/>
              </w:rPr>
            </w:pPr>
            <w:r w:rsidRPr="002F680B">
              <w:rPr>
                <w:lang w:val="id-ID"/>
              </w:rPr>
              <w:t xml:space="preserve">English </w:t>
            </w:r>
          </w:p>
          <w:p w14:paraId="1FBB2A07" w14:textId="77777777" w:rsidR="00880018" w:rsidRPr="002F680B" w:rsidRDefault="00880018">
            <w:pPr>
              <w:pStyle w:val="ResumeText"/>
              <w:rPr>
                <w:lang w:val="id-ID"/>
              </w:rPr>
            </w:pPr>
            <w:r w:rsidRPr="002F680B">
              <w:rPr>
                <w:lang w:val="id-ID"/>
              </w:rPr>
              <w:t>Indonesia</w:t>
            </w:r>
          </w:p>
          <w:p w14:paraId="76576F79" w14:textId="2A939B8D" w:rsidR="001A1682" w:rsidRPr="002F680B" w:rsidRDefault="001A1682">
            <w:pPr>
              <w:pStyle w:val="ResumeText"/>
              <w:rPr>
                <w:lang w:val="id-ID"/>
              </w:rPr>
            </w:pPr>
            <w:r w:rsidRPr="002F680B">
              <w:rPr>
                <w:lang w:val="id-ID"/>
              </w:rPr>
              <w:t>Sundanese</w:t>
            </w:r>
          </w:p>
        </w:tc>
      </w:tr>
      <w:tr w:rsidR="000B0F4E" w:rsidRPr="002F680B" w14:paraId="1BEB9B7F" w14:textId="77777777">
        <w:tc>
          <w:tcPr>
            <w:tcW w:w="1778" w:type="dxa"/>
          </w:tcPr>
          <w:p w14:paraId="5C553FA8" w14:textId="77777777" w:rsidR="000B0F4E" w:rsidRPr="002F680B" w:rsidRDefault="007348AD">
            <w:pPr>
              <w:pStyle w:val="Heading1"/>
              <w:rPr>
                <w:lang w:val="id-ID"/>
              </w:rPr>
            </w:pPr>
            <w:r w:rsidRPr="002F680B">
              <w:rPr>
                <w:lang w:val="id-ID"/>
              </w:rPr>
              <w:t>Leadership</w:t>
            </w:r>
          </w:p>
        </w:tc>
        <w:tc>
          <w:tcPr>
            <w:tcW w:w="472" w:type="dxa"/>
          </w:tcPr>
          <w:p w14:paraId="4D7809B7" w14:textId="77777777" w:rsidR="000B0F4E" w:rsidRPr="002F680B" w:rsidRDefault="000B0F4E">
            <w:pPr>
              <w:rPr>
                <w:lang w:val="id-ID"/>
              </w:rPr>
            </w:pPr>
          </w:p>
        </w:tc>
        <w:tc>
          <w:tcPr>
            <w:tcW w:w="7830" w:type="dxa"/>
            <w:gridSpan w:val="2"/>
          </w:tcPr>
          <w:p w14:paraId="11198AB9" w14:textId="25C37C94" w:rsidR="00880018" w:rsidRPr="002F680B" w:rsidRDefault="00880018">
            <w:pPr>
              <w:pStyle w:val="ResumeText"/>
              <w:rPr>
                <w:lang w:val="id-ID"/>
              </w:rPr>
            </w:pPr>
            <w:r w:rsidRPr="002F680B">
              <w:rPr>
                <w:lang w:val="id-ID"/>
              </w:rPr>
              <w:t>SCORPIO – Anggota</w:t>
            </w:r>
          </w:p>
        </w:tc>
      </w:tr>
      <w:tr w:rsidR="001A1682" w:rsidRPr="002F680B" w14:paraId="158F417E" w14:textId="77777777">
        <w:trPr>
          <w:gridAfter w:val="1"/>
          <w:wAfter w:w="2250" w:type="dxa"/>
        </w:trPr>
        <w:tc>
          <w:tcPr>
            <w:tcW w:w="7830" w:type="dxa"/>
            <w:gridSpan w:val="3"/>
          </w:tcPr>
          <w:sdt>
            <w:sdtPr>
              <w:rPr>
                <w:rFonts w:asciiTheme="minorHAnsi" w:eastAsiaTheme="minorEastAsia" w:hAnsiTheme="minorHAnsi" w:cstheme="minorBidi"/>
                <w:b w:val="0"/>
                <w:bCs w:val="0"/>
                <w:caps w:val="0"/>
                <w:color w:val="595959" w:themeColor="text1" w:themeTint="A6"/>
                <w:lang w:val="id-ID"/>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lang w:val="id-ID"/>
                    <w14:ligatures w14:val="none"/>
                  </w:rPr>
                  <w:id w:val="-1368215953"/>
                  <w:placeholder>
                    <w:docPart w:val="798B751E8B404C54A235FD427C876242"/>
                  </w:placeholder>
                  <w15:color w:val="C0C0C0"/>
                  <w15:repeatingSectionItem/>
                </w:sdtPr>
                <w:sdtEndPr/>
                <w:sdtContent>
                  <w:p w14:paraId="6B764FB0" w14:textId="056BD507" w:rsidR="001A1682" w:rsidRPr="002F680B" w:rsidRDefault="001A1682" w:rsidP="001A1682">
                    <w:pPr>
                      <w:pStyle w:val="Heading2"/>
                      <w:rPr>
                        <w:lang w:val="id-ID"/>
                      </w:rPr>
                    </w:pPr>
                  </w:p>
                  <w:p w14:paraId="7978422A" w14:textId="2442E220" w:rsidR="001A1682" w:rsidRPr="002F680B" w:rsidRDefault="001B4339">
                    <w:pPr>
                      <w:rPr>
                        <w:lang w:val="id-ID"/>
                      </w:rPr>
                    </w:pPr>
                  </w:p>
                </w:sdtContent>
              </w:sdt>
            </w:sdtContent>
          </w:sdt>
        </w:tc>
      </w:tr>
    </w:tbl>
    <w:p w14:paraId="33D0388B" w14:textId="77777777" w:rsidR="000B0F4E" w:rsidRPr="002F680B" w:rsidRDefault="000B0F4E">
      <w:pPr>
        <w:rPr>
          <w:lang w:val="id-ID"/>
        </w:rPr>
      </w:pPr>
    </w:p>
    <w:sectPr w:rsidR="000B0F4E" w:rsidRPr="002F680B" w:rsidSect="002F680B">
      <w:footerReference w:type="default" r:id="rId9"/>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55415" w14:textId="77777777" w:rsidR="001B4339" w:rsidRDefault="001B4339">
      <w:pPr>
        <w:spacing w:before="0" w:after="0" w:line="240" w:lineRule="auto"/>
      </w:pPr>
      <w:r>
        <w:separator/>
      </w:r>
    </w:p>
  </w:endnote>
  <w:endnote w:type="continuationSeparator" w:id="0">
    <w:p w14:paraId="27C9DE94" w14:textId="77777777" w:rsidR="001B4339" w:rsidRDefault="001B43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6274" w14:textId="77777777" w:rsidR="000B0F4E" w:rsidRDefault="007348AD">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00593" w14:textId="77777777" w:rsidR="001B4339" w:rsidRDefault="001B4339">
      <w:pPr>
        <w:spacing w:before="0" w:after="0" w:line="240" w:lineRule="auto"/>
      </w:pPr>
      <w:r>
        <w:separator/>
      </w:r>
    </w:p>
  </w:footnote>
  <w:footnote w:type="continuationSeparator" w:id="0">
    <w:p w14:paraId="63C7FAF5" w14:textId="77777777" w:rsidR="001B4339" w:rsidRDefault="001B433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18"/>
    <w:rsid w:val="000B0F4E"/>
    <w:rsid w:val="001A1682"/>
    <w:rsid w:val="001B4339"/>
    <w:rsid w:val="002F680B"/>
    <w:rsid w:val="00575FBD"/>
    <w:rsid w:val="007348AD"/>
    <w:rsid w:val="0088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BC3D3"/>
  <w15:chartTrackingRefBased/>
  <w15:docId w15:val="{B8283C63-5951-421F-8192-052A1F67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F02ED2E8004E459CC7676E7C9BB985"/>
        <w:category>
          <w:name w:val="General"/>
          <w:gallery w:val="placeholder"/>
        </w:category>
        <w:types>
          <w:type w:val="bbPlcHdr"/>
        </w:types>
        <w:behaviors>
          <w:behavior w:val="content"/>
        </w:behaviors>
        <w:guid w:val="{7906A9BC-346E-4CF3-869D-B53079FA977A}"/>
      </w:docPartPr>
      <w:docPartBody>
        <w:p w:rsidR="006715DA" w:rsidRDefault="009D65E4">
          <w:pPr>
            <w:pStyle w:val="FCF02ED2E8004E459CC7676E7C9BB985"/>
          </w:pPr>
          <w:r>
            <w:t>[Street Address]</w:t>
          </w:r>
        </w:p>
      </w:docPartBody>
    </w:docPart>
    <w:docPart>
      <w:docPartPr>
        <w:name w:val="9FE2219F5B0840EE9556DCE54CE33517"/>
        <w:category>
          <w:name w:val="General"/>
          <w:gallery w:val="placeholder"/>
        </w:category>
        <w:types>
          <w:type w:val="bbPlcHdr"/>
        </w:types>
        <w:behaviors>
          <w:behavior w:val="content"/>
        </w:behaviors>
        <w:guid w:val="{EB4CC40D-9C0B-4672-9867-C1F801830EEC}"/>
      </w:docPartPr>
      <w:docPartBody>
        <w:p w:rsidR="006715DA" w:rsidRDefault="009D65E4">
          <w:pPr>
            <w:pStyle w:val="9FE2219F5B0840EE9556DCE54CE33517"/>
          </w:pPr>
          <w:r>
            <w:t>[City, ST ZIP Code]</w:t>
          </w:r>
        </w:p>
      </w:docPartBody>
    </w:docPart>
    <w:docPart>
      <w:docPartPr>
        <w:name w:val="04B0557E86B74C9797338F58A0523A7D"/>
        <w:category>
          <w:name w:val="General"/>
          <w:gallery w:val="placeholder"/>
        </w:category>
        <w:types>
          <w:type w:val="bbPlcHdr"/>
        </w:types>
        <w:behaviors>
          <w:behavior w:val="content"/>
        </w:behaviors>
        <w:guid w:val="{7D6EBFB4-B7BF-4703-9621-068FE861EE0C}"/>
      </w:docPartPr>
      <w:docPartBody>
        <w:p w:rsidR="006715DA" w:rsidRDefault="009D65E4">
          <w:pPr>
            <w:pStyle w:val="04B0557E86B74C9797338F58A0523A7D"/>
          </w:pPr>
          <w:r>
            <w:t>[Telephone]</w:t>
          </w:r>
        </w:p>
      </w:docPartBody>
    </w:docPart>
    <w:docPart>
      <w:docPartPr>
        <w:name w:val="06EF4B92936D4B9981112B2B5C4B64E8"/>
        <w:category>
          <w:name w:val="General"/>
          <w:gallery w:val="placeholder"/>
        </w:category>
        <w:types>
          <w:type w:val="bbPlcHdr"/>
        </w:types>
        <w:behaviors>
          <w:behavior w:val="content"/>
        </w:behaviors>
        <w:guid w:val="{3F4955EB-6D7F-4D16-B4C0-2A8A6FC6A276}"/>
      </w:docPartPr>
      <w:docPartBody>
        <w:p w:rsidR="006715DA" w:rsidRDefault="009D65E4">
          <w:pPr>
            <w:pStyle w:val="06EF4B92936D4B9981112B2B5C4B64E8"/>
          </w:pPr>
          <w:r>
            <w:t>[Website]</w:t>
          </w:r>
        </w:p>
      </w:docPartBody>
    </w:docPart>
    <w:docPart>
      <w:docPartPr>
        <w:name w:val="BF7578F188684499B7671067FDBFD26B"/>
        <w:category>
          <w:name w:val="General"/>
          <w:gallery w:val="placeholder"/>
        </w:category>
        <w:types>
          <w:type w:val="bbPlcHdr"/>
        </w:types>
        <w:behaviors>
          <w:behavior w:val="content"/>
        </w:behaviors>
        <w:guid w:val="{03F63D2B-CE08-4FD3-87E7-B52668DC89F1}"/>
      </w:docPartPr>
      <w:docPartBody>
        <w:p w:rsidR="006715DA" w:rsidRDefault="009D65E4">
          <w:pPr>
            <w:pStyle w:val="BF7578F188684499B7671067FDBFD26B"/>
          </w:pPr>
          <w:r>
            <w:rPr>
              <w:rStyle w:val="Emphasis"/>
            </w:rPr>
            <w:t>[Email]</w:t>
          </w:r>
        </w:p>
      </w:docPartBody>
    </w:docPart>
    <w:docPart>
      <w:docPartPr>
        <w:name w:val="8CC857879A1B4993A4BCE5BF5608F6F9"/>
        <w:category>
          <w:name w:val="General"/>
          <w:gallery w:val="placeholder"/>
        </w:category>
        <w:types>
          <w:type w:val="bbPlcHdr"/>
        </w:types>
        <w:behaviors>
          <w:behavior w:val="content"/>
        </w:behaviors>
        <w:guid w:val="{3196D876-39B4-4B47-B9C3-5A2F647C72EC}"/>
      </w:docPartPr>
      <w:docPartBody>
        <w:p w:rsidR="006715DA" w:rsidRDefault="009D65E4">
          <w:pPr>
            <w:pStyle w:val="8CC857879A1B4993A4BCE5BF5608F6F9"/>
          </w:pPr>
          <w:r>
            <w:t>[Your Name]</w:t>
          </w:r>
        </w:p>
      </w:docPartBody>
    </w:docPart>
    <w:docPart>
      <w:docPartPr>
        <w:name w:val="F7C31017D00444219E57B24C1225107D"/>
        <w:category>
          <w:name w:val="General"/>
          <w:gallery w:val="placeholder"/>
        </w:category>
        <w:types>
          <w:type w:val="bbPlcHdr"/>
        </w:types>
        <w:behaviors>
          <w:behavior w:val="content"/>
        </w:behaviors>
        <w:guid w:val="{94280F62-03C4-48A9-A594-0EDDE9E09ECD}"/>
      </w:docPartPr>
      <w:docPartBody>
        <w:p w:rsidR="006715DA" w:rsidRDefault="009D65E4">
          <w:pPr>
            <w:pStyle w:val="F7C31017D00444219E57B24C1225107D"/>
          </w:pPr>
          <w:r>
            <w:rPr>
              <w:rStyle w:val="PlaceholderText"/>
            </w:rPr>
            <w:t>Enter any content that you want to repeat, including other content controls. You can also insert this control around table rows in order to repeat parts of a table.</w:t>
          </w:r>
        </w:p>
      </w:docPartBody>
    </w:docPart>
    <w:docPart>
      <w:docPartPr>
        <w:name w:val="57EDA687335540D39F4405677FCE5A58"/>
        <w:category>
          <w:name w:val="General"/>
          <w:gallery w:val="placeholder"/>
        </w:category>
        <w:types>
          <w:type w:val="bbPlcHdr"/>
        </w:types>
        <w:behaviors>
          <w:behavior w:val="content"/>
        </w:behaviors>
        <w:guid w:val="{968C49F8-D392-4CA6-99F0-DF75F0E23344}"/>
      </w:docPartPr>
      <w:docPartBody>
        <w:p w:rsidR="006715DA" w:rsidRDefault="00682F64" w:rsidP="00682F64">
          <w:pPr>
            <w:pStyle w:val="57EDA687335540D39F4405677FCE5A58"/>
          </w:pPr>
          <w:r>
            <w:rPr>
              <w:rStyle w:val="PlaceholderText"/>
            </w:rPr>
            <w:t>Enter any content that you want to repeat, including other content controls. You can also insert this control around table rows in order to repeat parts of a table.</w:t>
          </w:r>
        </w:p>
      </w:docPartBody>
    </w:docPart>
    <w:docPart>
      <w:docPartPr>
        <w:name w:val="F732E7479E1D47A78E2E278CBD9DE264"/>
        <w:category>
          <w:name w:val="General"/>
          <w:gallery w:val="placeholder"/>
        </w:category>
        <w:types>
          <w:type w:val="bbPlcHdr"/>
        </w:types>
        <w:behaviors>
          <w:behavior w:val="content"/>
        </w:behaviors>
        <w:guid w:val="{53A7300C-874B-4C08-8528-B1C195A3144F}"/>
      </w:docPartPr>
      <w:docPartBody>
        <w:p w:rsidR="006715DA" w:rsidRDefault="00682F64" w:rsidP="00682F64">
          <w:pPr>
            <w:pStyle w:val="F732E7479E1D47A78E2E278CBD9DE264"/>
          </w:pPr>
          <w:r>
            <w:rPr>
              <w:rStyle w:val="PlaceholderText"/>
            </w:rPr>
            <w:t>Enter any content that you want to repeat, including other content controls. You can also insert this control around table rows in order to repeat parts of a table.</w:t>
          </w:r>
        </w:p>
      </w:docPartBody>
    </w:docPart>
    <w:docPart>
      <w:docPartPr>
        <w:name w:val="798B751E8B404C54A235FD427C876242"/>
        <w:category>
          <w:name w:val="General"/>
          <w:gallery w:val="placeholder"/>
        </w:category>
        <w:types>
          <w:type w:val="bbPlcHdr"/>
        </w:types>
        <w:behaviors>
          <w:behavior w:val="content"/>
        </w:behaviors>
        <w:guid w:val="{0492B89E-FC23-49C7-A0CA-FAB9ACDDF2AA}"/>
      </w:docPartPr>
      <w:docPartBody>
        <w:p w:rsidR="006715DA" w:rsidRDefault="00682F64" w:rsidP="00682F64">
          <w:pPr>
            <w:pStyle w:val="798B751E8B404C54A235FD427C876242"/>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64"/>
    <w:rsid w:val="006715DA"/>
    <w:rsid w:val="00682F64"/>
    <w:rsid w:val="006C0E0E"/>
    <w:rsid w:val="009D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02ED2E8004E459CC7676E7C9BB985">
    <w:name w:val="FCF02ED2E8004E459CC7676E7C9BB985"/>
  </w:style>
  <w:style w:type="paragraph" w:customStyle="1" w:styleId="9FE2219F5B0840EE9556DCE54CE33517">
    <w:name w:val="9FE2219F5B0840EE9556DCE54CE33517"/>
  </w:style>
  <w:style w:type="paragraph" w:customStyle="1" w:styleId="04B0557E86B74C9797338F58A0523A7D">
    <w:name w:val="04B0557E86B74C9797338F58A0523A7D"/>
  </w:style>
  <w:style w:type="paragraph" w:customStyle="1" w:styleId="06EF4B92936D4B9981112B2B5C4B64E8">
    <w:name w:val="06EF4B92936D4B9981112B2B5C4B64E8"/>
  </w:style>
  <w:style w:type="character" w:styleId="Emphasis">
    <w:name w:val="Emphasis"/>
    <w:basedOn w:val="DefaultParagraphFont"/>
    <w:uiPriority w:val="2"/>
    <w:unhideWhenUsed/>
    <w:qFormat/>
    <w:rPr>
      <w:color w:val="4472C4" w:themeColor="accent1"/>
    </w:rPr>
  </w:style>
  <w:style w:type="paragraph" w:customStyle="1" w:styleId="BF7578F188684499B7671067FDBFD26B">
    <w:name w:val="BF7578F188684499B7671067FDBFD26B"/>
  </w:style>
  <w:style w:type="paragraph" w:customStyle="1" w:styleId="8CC857879A1B4993A4BCE5BF5608F6F9">
    <w:name w:val="8CC857879A1B4993A4BCE5BF5608F6F9"/>
  </w:style>
  <w:style w:type="paragraph" w:customStyle="1" w:styleId="906A637E0C774078A3944ACC9ADF8B38">
    <w:name w:val="906A637E0C774078A3944ACC9ADF8B38"/>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048A1BCB6F8747B293A8AD182BC03E65">
    <w:name w:val="048A1BCB6F8747B293A8AD182BC03E65"/>
  </w:style>
  <w:style w:type="character" w:styleId="PlaceholderText">
    <w:name w:val="Placeholder Text"/>
    <w:basedOn w:val="DefaultParagraphFont"/>
    <w:uiPriority w:val="99"/>
    <w:semiHidden/>
    <w:rsid w:val="00682F64"/>
    <w:rPr>
      <w:color w:val="808080"/>
    </w:rPr>
  </w:style>
  <w:style w:type="paragraph" w:customStyle="1" w:styleId="F7C31017D00444219E57B24C1225107D">
    <w:name w:val="F7C31017D00444219E57B24C1225107D"/>
  </w:style>
  <w:style w:type="paragraph" w:customStyle="1" w:styleId="D9B5FCD952F2453AB0E259B196B122E5">
    <w:name w:val="D9B5FCD952F2453AB0E259B196B122E5"/>
  </w:style>
  <w:style w:type="paragraph" w:customStyle="1" w:styleId="3C17E399FA444F97A0C2CF80CAFE9A33">
    <w:name w:val="3C17E399FA444F97A0C2CF80CAFE9A33"/>
  </w:style>
  <w:style w:type="paragraph" w:customStyle="1" w:styleId="15213A7771974C90B52C8144AE123098">
    <w:name w:val="15213A7771974C90B52C8144AE123098"/>
  </w:style>
  <w:style w:type="paragraph" w:customStyle="1" w:styleId="4E9D159289634FDE9FDFC9A2AFF2DB97">
    <w:name w:val="4E9D159289634FDE9FDFC9A2AFF2DB97"/>
  </w:style>
  <w:style w:type="paragraph" w:customStyle="1" w:styleId="3FE09290A4FB424488CC3181E1ED00D9">
    <w:name w:val="3FE09290A4FB424488CC3181E1ED00D9"/>
  </w:style>
  <w:style w:type="paragraph" w:customStyle="1" w:styleId="703891F47E8344808D835564E555255D">
    <w:name w:val="703891F47E8344808D835564E555255D"/>
  </w:style>
  <w:style w:type="paragraph" w:customStyle="1" w:styleId="81DC6CE7B9D840B4A2EA2D48A35094F8">
    <w:name w:val="81DC6CE7B9D840B4A2EA2D48A35094F8"/>
  </w:style>
  <w:style w:type="paragraph" w:customStyle="1" w:styleId="4CDBA3319CAC4048B7A795C0D9D12DD2">
    <w:name w:val="4CDBA3319CAC4048B7A795C0D9D12DD2"/>
  </w:style>
  <w:style w:type="paragraph" w:customStyle="1" w:styleId="F0AD8F1084F743B6A0EC414D04148775">
    <w:name w:val="F0AD8F1084F743B6A0EC414D04148775"/>
  </w:style>
  <w:style w:type="paragraph" w:customStyle="1" w:styleId="F1D2A79CD9F24037A0F0132F47798561">
    <w:name w:val="F1D2A79CD9F24037A0F0132F47798561"/>
  </w:style>
  <w:style w:type="paragraph" w:customStyle="1" w:styleId="57EDA687335540D39F4405677FCE5A58">
    <w:name w:val="57EDA687335540D39F4405677FCE5A58"/>
    <w:rsid w:val="00682F64"/>
  </w:style>
  <w:style w:type="paragraph" w:customStyle="1" w:styleId="64161EB4D4F7437EA3DE977C6AF455D1">
    <w:name w:val="64161EB4D4F7437EA3DE977C6AF455D1"/>
    <w:rsid w:val="00682F64"/>
  </w:style>
  <w:style w:type="paragraph" w:customStyle="1" w:styleId="F732E7479E1D47A78E2E278CBD9DE264">
    <w:name w:val="F732E7479E1D47A78E2E278CBD9DE264"/>
    <w:rsid w:val="00682F64"/>
  </w:style>
  <w:style w:type="paragraph" w:customStyle="1" w:styleId="A83D1918C8664CFFB83D501434DD9337">
    <w:name w:val="A83D1918C8664CFFB83D501434DD9337"/>
    <w:rsid w:val="00682F64"/>
  </w:style>
  <w:style w:type="paragraph" w:customStyle="1" w:styleId="798B751E8B404C54A235FD427C876242">
    <w:name w:val="798B751E8B404C54A235FD427C876242"/>
    <w:rsid w:val="00682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Kampung Marga Pusaka Desa Margasari</CompanyAddress>
  <CompanyPhone>085933740525</CompanyPhone>
  <CompanyFax/>
  <CompanyEmail>Zeyfauaditya@gmail.com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Template>
  <TotalTime>0</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anggara aditya</dc:creator>
  <cp:keywords>IG : Anggaraaditya10</cp:keywords>
  <cp:lastModifiedBy>fauzi nugraha</cp:lastModifiedBy>
  <cp:revision>2</cp:revision>
  <cp:lastPrinted>2019-05-08T21:24:00Z</cp:lastPrinted>
  <dcterms:created xsi:type="dcterms:W3CDTF">2019-07-30T05:50:00Z</dcterms:created>
  <dcterms:modified xsi:type="dcterms:W3CDTF">2019-07-30T05:50:00Z</dcterms:modified>
  <cp:category>Purwakarta, 41172</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