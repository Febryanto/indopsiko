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945"/>
        <w:tblW w:w="1095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56"/>
        <w:gridCol w:w="729"/>
        <w:gridCol w:w="6572"/>
      </w:tblGrid>
      <w:tr w:rsidR="001B2ABD" w14:paraId="1A2FA768" w14:textId="77777777" w:rsidTr="00753470">
        <w:trPr>
          <w:trHeight w:val="4113"/>
        </w:trPr>
        <w:tc>
          <w:tcPr>
            <w:tcW w:w="3656" w:type="dxa"/>
            <w:vAlign w:val="bottom"/>
          </w:tcPr>
          <w:p w14:paraId="0B4161B0" w14:textId="0E764FD8" w:rsidR="001B2ABD" w:rsidRDefault="001B2ABD" w:rsidP="000F2B1E">
            <w:pPr>
              <w:tabs>
                <w:tab w:val="left" w:pos="990"/>
              </w:tabs>
              <w:jc w:val="center"/>
            </w:pPr>
          </w:p>
        </w:tc>
        <w:tc>
          <w:tcPr>
            <w:tcW w:w="729" w:type="dxa"/>
          </w:tcPr>
          <w:p w14:paraId="664D5402" w14:textId="77777777" w:rsidR="001B2ABD" w:rsidRDefault="001B2ABD" w:rsidP="000F2B1E">
            <w:pPr>
              <w:tabs>
                <w:tab w:val="left" w:pos="990"/>
              </w:tabs>
            </w:pPr>
          </w:p>
        </w:tc>
        <w:tc>
          <w:tcPr>
            <w:tcW w:w="6572" w:type="dxa"/>
            <w:vAlign w:val="bottom"/>
          </w:tcPr>
          <w:p w14:paraId="7B30CCD9" w14:textId="69A55028" w:rsidR="001B2ABD" w:rsidRDefault="006458EA" w:rsidP="000F2B1E">
            <w:pPr>
              <w:pStyle w:val="Title"/>
            </w:pPr>
            <w:r>
              <w:t>Syahrul ramadhan</w:t>
            </w:r>
          </w:p>
        </w:tc>
      </w:tr>
      <w:tr w:rsidR="001B2ABD" w14:paraId="31CAE411" w14:textId="77777777" w:rsidTr="00753470">
        <w:trPr>
          <w:trHeight w:val="8198"/>
        </w:trPr>
        <w:tc>
          <w:tcPr>
            <w:tcW w:w="3656" w:type="dxa"/>
          </w:tcPr>
          <w:sdt>
            <w:sdtPr>
              <w:id w:val="-1711873194"/>
              <w:placeholder>
                <w:docPart w:val="294798D378524B5EA663CAC216935568"/>
              </w:placeholder>
              <w:temporary/>
              <w:showingPlcHdr/>
              <w15:appearance w15:val="hidden"/>
            </w:sdtPr>
            <w:sdtEndPr/>
            <w:sdtContent>
              <w:p w14:paraId="3135FCF3" w14:textId="77777777" w:rsidR="001B2ABD" w:rsidRDefault="00036450" w:rsidP="000F2B1E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C08E87C" w14:textId="2489957C" w:rsidR="00036450" w:rsidRDefault="004B3E42" w:rsidP="004B3E42">
            <w:r>
              <w:t>SYAHRUL RAMADHAN</w:t>
            </w:r>
          </w:p>
          <w:p w14:paraId="4D387ECD" w14:textId="044804FB" w:rsidR="004B3E42" w:rsidRDefault="004B3E42" w:rsidP="004B3E42">
            <w:r>
              <w:t>JAKARTA, 04 JANUARI 1998</w:t>
            </w:r>
          </w:p>
          <w:p w14:paraId="59F3C40F" w14:textId="0A5333E3" w:rsidR="004B3E42" w:rsidRDefault="004B3E42" w:rsidP="004B3E42">
            <w:r>
              <w:t>ISLAM</w:t>
            </w:r>
          </w:p>
          <w:p w14:paraId="34FA4C94" w14:textId="34EDD113" w:rsidR="004B3E42" w:rsidRDefault="004B3E42" w:rsidP="004B3E42">
            <w:r>
              <w:t>WNI</w:t>
            </w:r>
          </w:p>
          <w:p w14:paraId="227A934E" w14:textId="6BC50717" w:rsidR="004B3E42" w:rsidRDefault="004B3E42" w:rsidP="004B3E42">
            <w:r>
              <w:t>167 CM / 80 KG</w:t>
            </w:r>
          </w:p>
          <w:p w14:paraId="00ADDF97" w14:textId="70EBD134" w:rsidR="004B3E42" w:rsidRDefault="004B3E42" w:rsidP="004B3E42"/>
          <w:p w14:paraId="21C5B64C" w14:textId="01C2B3B1" w:rsidR="004B3E42" w:rsidRDefault="004B3E42" w:rsidP="004B3E42">
            <w:pPr>
              <w:pStyle w:val="Heading3"/>
            </w:pPr>
            <w:r>
              <w:t>ALAMAT RUMAH</w:t>
            </w:r>
          </w:p>
          <w:p w14:paraId="5CCBBD41" w14:textId="0E7D52CD" w:rsidR="00036450" w:rsidRDefault="004B3E42" w:rsidP="000F2B1E">
            <w:r>
              <w:t>KP. PERTANIAN TENGAH RT 015/002 NO. 10, KLENDER, DUREN SAWIT, JAKARTA TIMUR</w:t>
            </w:r>
          </w:p>
          <w:sdt>
            <w:sdtPr>
              <w:id w:val="-1954003311"/>
              <w:placeholder>
                <w:docPart w:val="935AB2FA0CB54D2BB73FD2E4BA97B650"/>
              </w:placeholder>
              <w:temporary/>
              <w:showingPlcHdr/>
              <w15:appearance w15:val="hidden"/>
            </w:sdtPr>
            <w:sdtEndPr/>
            <w:sdtContent>
              <w:p w14:paraId="0F284926" w14:textId="77777777" w:rsidR="00036450" w:rsidRPr="00CB0055" w:rsidRDefault="00CB0055" w:rsidP="000F2B1E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6B294DEC" w14:textId="79000F45" w:rsidR="00036450" w:rsidRDefault="004B3E42" w:rsidP="000F2B1E">
            <w:r>
              <w:t xml:space="preserve">HANDPHONE / </w:t>
            </w:r>
            <w:proofErr w:type="gramStart"/>
            <w:r>
              <w:t>WA :</w:t>
            </w:r>
            <w:proofErr w:type="gramEnd"/>
            <w:r>
              <w:t xml:space="preserve"> 0812</w:t>
            </w:r>
            <w:r w:rsidR="00753470">
              <w:t xml:space="preserve"> – </w:t>
            </w:r>
            <w:r>
              <w:t>8843</w:t>
            </w:r>
            <w:r w:rsidR="00753470">
              <w:t xml:space="preserve"> - </w:t>
            </w:r>
            <w:r>
              <w:t>0726</w:t>
            </w:r>
          </w:p>
          <w:p w14:paraId="40864336" w14:textId="77777777" w:rsidR="004B3E42" w:rsidRDefault="004B3E42" w:rsidP="000F2B1E"/>
          <w:p w14:paraId="3CD2F54A" w14:textId="0305F5FA" w:rsidR="004B3E42" w:rsidRDefault="004B3E42" w:rsidP="000F2B1E">
            <w:proofErr w:type="gramStart"/>
            <w:r>
              <w:t>EMAIL :</w:t>
            </w:r>
            <w:proofErr w:type="gramEnd"/>
            <w:r>
              <w:t xml:space="preserve"> </w:t>
            </w:r>
            <w:hyperlink r:id="rId11" w:history="1">
              <w:r w:rsidRPr="00201AB1">
                <w:rPr>
                  <w:rStyle w:val="Hyperlink"/>
                </w:rPr>
                <w:t>syahrulrmdhn040726@gmail.com</w:t>
              </w:r>
            </w:hyperlink>
          </w:p>
          <w:p w14:paraId="2B910BBC" w14:textId="77777777" w:rsidR="004B3E42" w:rsidRPr="00E4381A" w:rsidRDefault="004B3E42" w:rsidP="000F2B1E">
            <w:pPr>
              <w:rPr>
                <w:rStyle w:val="Hyperlink"/>
              </w:rPr>
            </w:pPr>
          </w:p>
          <w:sdt>
            <w:sdtPr>
              <w:id w:val="-1444214663"/>
              <w:placeholder>
                <w:docPart w:val="012F6AF474BC4AFE8B04FADB24031949"/>
              </w:placeholder>
              <w:temporary/>
              <w:showingPlcHdr/>
              <w15:appearance w15:val="hidden"/>
            </w:sdtPr>
            <w:sdtEndPr/>
            <w:sdtContent>
              <w:p w14:paraId="2A9F5477" w14:textId="77777777" w:rsidR="004D3011" w:rsidRPr="00CB0055" w:rsidRDefault="00CB0055" w:rsidP="000F2B1E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D782B47" w14:textId="69192F6A" w:rsidR="004D3011" w:rsidRDefault="004B3E42" w:rsidP="000F2B1E">
            <w:r>
              <w:t>DESAIN</w:t>
            </w:r>
          </w:p>
          <w:p w14:paraId="462118A9" w14:textId="64D84CB1" w:rsidR="004D3011" w:rsidRDefault="00753470" w:rsidP="000F2B1E">
            <w:r>
              <w:t>MEMBACA ARTIKEL</w:t>
            </w:r>
          </w:p>
          <w:p w14:paraId="7EBBEB60" w14:textId="4353E005" w:rsidR="004D3011" w:rsidRDefault="00753470" w:rsidP="000F2B1E">
            <w:r>
              <w:t>MENDENGARKAN MUSIK</w:t>
            </w:r>
          </w:p>
          <w:p w14:paraId="03C5E68D" w14:textId="76F72CFE" w:rsidR="00753470" w:rsidRDefault="00753470" w:rsidP="000F2B1E">
            <w:r>
              <w:t>BULU TANGKIS</w:t>
            </w:r>
          </w:p>
          <w:p w14:paraId="0A41B5DE" w14:textId="151A8613" w:rsidR="004D3011" w:rsidRPr="004D3011" w:rsidRDefault="004D3011" w:rsidP="000F2B1E"/>
        </w:tc>
        <w:tc>
          <w:tcPr>
            <w:tcW w:w="729" w:type="dxa"/>
          </w:tcPr>
          <w:p w14:paraId="15EAC005" w14:textId="77777777" w:rsidR="001B2ABD" w:rsidRDefault="001B2ABD" w:rsidP="000F2B1E">
            <w:pPr>
              <w:tabs>
                <w:tab w:val="left" w:pos="990"/>
              </w:tabs>
            </w:pPr>
          </w:p>
        </w:tc>
        <w:tc>
          <w:tcPr>
            <w:tcW w:w="6572" w:type="dxa"/>
            <w:shd w:val="clear" w:color="auto" w:fill="FFFFFF" w:themeFill="background1"/>
          </w:tcPr>
          <w:p w14:paraId="36EE9756" w14:textId="77777777" w:rsidR="00CE0416" w:rsidRDefault="00CE0416" w:rsidP="00CE04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9D54666" w14:textId="15CB4DCE" w:rsidR="001B2ABD" w:rsidRDefault="006458EA" w:rsidP="00CE04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E041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</w:t>
            </w:r>
            <w:r w:rsidR="00CE0416" w:rsidRPr="00CE041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E</w:t>
            </w:r>
            <w:r w:rsidRPr="00CE041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</w:t>
            </w:r>
            <w:r w:rsidR="00CE0416" w:rsidRPr="00CE041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DIDIKAN</w:t>
            </w:r>
          </w:p>
          <w:p w14:paraId="33748B3D" w14:textId="77777777" w:rsidR="00CE0416" w:rsidRPr="00CE0416" w:rsidRDefault="00CE0416" w:rsidP="00CE04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3AFD45EA" w14:textId="4DD51AC5" w:rsidR="006458EA" w:rsidRPr="00CE0416" w:rsidRDefault="006458EA" w:rsidP="00CE04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0416">
              <w:rPr>
                <w:rFonts w:ascii="Times New Roman" w:hAnsi="Times New Roman" w:cs="Times New Roman"/>
                <w:sz w:val="24"/>
                <w:szCs w:val="24"/>
              </w:rPr>
              <w:t xml:space="preserve">2004 - </w:t>
            </w:r>
            <w:proofErr w:type="gramStart"/>
            <w:r w:rsidRPr="00CE0416">
              <w:rPr>
                <w:rFonts w:ascii="Times New Roman" w:hAnsi="Times New Roman" w:cs="Times New Roman"/>
                <w:sz w:val="24"/>
                <w:szCs w:val="24"/>
              </w:rPr>
              <w:t>2010 :</w:t>
            </w:r>
            <w:proofErr w:type="gramEnd"/>
            <w:r w:rsidRPr="00CE0416">
              <w:rPr>
                <w:rFonts w:ascii="Times New Roman" w:hAnsi="Times New Roman" w:cs="Times New Roman"/>
                <w:sz w:val="24"/>
                <w:szCs w:val="24"/>
              </w:rPr>
              <w:t xml:space="preserve"> SD Negeri CBS 07 pagi</w:t>
            </w:r>
          </w:p>
          <w:p w14:paraId="33CD94AD" w14:textId="6635E5F6" w:rsidR="006458EA" w:rsidRPr="00CE0416" w:rsidRDefault="006458EA" w:rsidP="00CE04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0416">
              <w:rPr>
                <w:rFonts w:ascii="Times New Roman" w:hAnsi="Times New Roman" w:cs="Times New Roman"/>
                <w:sz w:val="24"/>
                <w:szCs w:val="24"/>
              </w:rPr>
              <w:t xml:space="preserve">2010 – </w:t>
            </w:r>
            <w:proofErr w:type="gramStart"/>
            <w:r w:rsidRPr="00CE0416">
              <w:rPr>
                <w:rFonts w:ascii="Times New Roman" w:hAnsi="Times New Roman" w:cs="Times New Roman"/>
                <w:sz w:val="24"/>
                <w:szCs w:val="24"/>
              </w:rPr>
              <w:t>2013 :</w:t>
            </w:r>
            <w:proofErr w:type="gramEnd"/>
            <w:r w:rsidRPr="00CE0416">
              <w:rPr>
                <w:rFonts w:ascii="Times New Roman" w:hAnsi="Times New Roman" w:cs="Times New Roman"/>
                <w:sz w:val="24"/>
                <w:szCs w:val="24"/>
              </w:rPr>
              <w:t xml:space="preserve"> SMP Muara Indonesia</w:t>
            </w:r>
          </w:p>
          <w:p w14:paraId="3CC3F638" w14:textId="73A728B8" w:rsidR="006458EA" w:rsidRPr="00CE0416" w:rsidRDefault="006458EA" w:rsidP="00CE04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0416">
              <w:rPr>
                <w:rFonts w:ascii="Times New Roman" w:hAnsi="Times New Roman" w:cs="Times New Roman"/>
                <w:sz w:val="24"/>
                <w:szCs w:val="24"/>
              </w:rPr>
              <w:t xml:space="preserve">2013 – </w:t>
            </w:r>
            <w:proofErr w:type="gramStart"/>
            <w:r w:rsidRPr="00CE0416">
              <w:rPr>
                <w:rFonts w:ascii="Times New Roman" w:hAnsi="Times New Roman" w:cs="Times New Roman"/>
                <w:sz w:val="24"/>
                <w:szCs w:val="24"/>
              </w:rPr>
              <w:t>2016 :</w:t>
            </w:r>
            <w:proofErr w:type="gramEnd"/>
            <w:r w:rsidRPr="00CE0416">
              <w:rPr>
                <w:rFonts w:ascii="Times New Roman" w:hAnsi="Times New Roman" w:cs="Times New Roman"/>
                <w:sz w:val="24"/>
                <w:szCs w:val="24"/>
              </w:rPr>
              <w:t xml:space="preserve"> SMK PUSAKA NUSANTARA 1 JAKARTA TIMUR</w:t>
            </w:r>
          </w:p>
          <w:p w14:paraId="7A9DF600" w14:textId="77777777" w:rsidR="00CE0416" w:rsidRDefault="00CE0416" w:rsidP="00CE0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2B1C36" w14:textId="190E6DDE" w:rsidR="00036450" w:rsidRDefault="00CE0416" w:rsidP="00CE04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E041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</w:t>
            </w:r>
            <w:r w:rsidR="000F2B1E" w:rsidRPr="00CE041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ENGALAMAN KERJA</w:t>
            </w:r>
          </w:p>
          <w:p w14:paraId="599994CB" w14:textId="77777777" w:rsidR="00CE0416" w:rsidRPr="00CE0416" w:rsidRDefault="00CE0416" w:rsidP="00CE04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3C7ADAA3" w14:textId="49893490" w:rsidR="000F2B1E" w:rsidRPr="00CE0416" w:rsidRDefault="000F2B1E" w:rsidP="00CE04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0416">
              <w:rPr>
                <w:rFonts w:ascii="Times New Roman" w:hAnsi="Times New Roman" w:cs="Times New Roman"/>
                <w:sz w:val="24"/>
                <w:szCs w:val="24"/>
              </w:rPr>
              <w:t>PENGALAMAN MAGANG DI KEMENTRIAN SOSIAL BAGIAN BIRO PERENCANAAN</w:t>
            </w:r>
          </w:p>
          <w:p w14:paraId="1D0D489F" w14:textId="25AA4092" w:rsidR="004D3011" w:rsidRPr="00CE0416" w:rsidRDefault="000F2B1E" w:rsidP="00CE04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0416">
              <w:rPr>
                <w:rFonts w:ascii="Times New Roman" w:hAnsi="Times New Roman" w:cs="Times New Roman"/>
                <w:sz w:val="24"/>
                <w:szCs w:val="24"/>
              </w:rPr>
              <w:t>KARYAWAN OUTBOUND DI LAZADA.CO.ID</w:t>
            </w:r>
          </w:p>
          <w:p w14:paraId="1E1B8C6C" w14:textId="107B47EB" w:rsidR="000F2B1E" w:rsidRPr="00CE0416" w:rsidRDefault="000F2B1E" w:rsidP="00CE04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0416">
              <w:rPr>
                <w:rFonts w:ascii="Times New Roman" w:hAnsi="Times New Roman" w:cs="Times New Roman"/>
                <w:sz w:val="24"/>
                <w:szCs w:val="24"/>
              </w:rPr>
              <w:t>STAF DELIVERY DI JNE.CO.ID</w:t>
            </w:r>
          </w:p>
          <w:p w14:paraId="375A57CC" w14:textId="629DD799" w:rsidR="004D3011" w:rsidRPr="00CE0416" w:rsidRDefault="000F2B1E" w:rsidP="00CE04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0416">
              <w:rPr>
                <w:rFonts w:ascii="Times New Roman" w:hAnsi="Times New Roman" w:cs="Times New Roman"/>
                <w:sz w:val="24"/>
                <w:szCs w:val="24"/>
              </w:rPr>
              <w:t>TIM TRC DIREKTORAT RSPD KEMENTRIAN SOSIAL</w:t>
            </w:r>
          </w:p>
          <w:p w14:paraId="0F62A42A" w14:textId="77777777" w:rsidR="00036450" w:rsidRDefault="00036450" w:rsidP="00CE0416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15B271A0" w14:textId="77777777" w:rsidR="00CE0416" w:rsidRPr="00CE0416" w:rsidRDefault="00CE0416" w:rsidP="00CE04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E041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KEAHLIAN</w:t>
            </w:r>
          </w:p>
          <w:p w14:paraId="7D760595" w14:textId="77777777" w:rsidR="00CE0416" w:rsidRDefault="00CE0416" w:rsidP="00CE0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ECAF30" w14:textId="77777777" w:rsidR="00CE0416" w:rsidRDefault="00CE0416" w:rsidP="00CE041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WORD</w:t>
            </w:r>
          </w:p>
          <w:p w14:paraId="10EDE6EB" w14:textId="77777777" w:rsidR="00CE0416" w:rsidRDefault="00CE0416" w:rsidP="00CE041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EXCEL</w:t>
            </w:r>
          </w:p>
          <w:p w14:paraId="3A539EFE" w14:textId="77777777" w:rsidR="00CE0416" w:rsidRDefault="00CE0416" w:rsidP="00CE041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POWER POINT</w:t>
            </w:r>
          </w:p>
          <w:p w14:paraId="413048AF" w14:textId="77777777" w:rsidR="00CE0416" w:rsidRDefault="00CE0416" w:rsidP="00CE041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APLIKASIKAN INTERNET</w:t>
            </w:r>
          </w:p>
          <w:p w14:paraId="7527AB77" w14:textId="77777777" w:rsidR="00CE0416" w:rsidRDefault="00CE0416" w:rsidP="00CE041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</w:p>
          <w:p w14:paraId="35579F81" w14:textId="77777777" w:rsidR="00CE0416" w:rsidRDefault="00CE0416" w:rsidP="00CE041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COREL DRAW</w:t>
            </w:r>
          </w:p>
          <w:p w14:paraId="059E16F7" w14:textId="77777777" w:rsidR="00CE0416" w:rsidRDefault="00CE0416" w:rsidP="00CE0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CA19F" w14:textId="77777777" w:rsidR="00CE0416" w:rsidRPr="00CE0416" w:rsidRDefault="00CE0416" w:rsidP="00CE04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E041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BAHASA</w:t>
            </w:r>
          </w:p>
          <w:p w14:paraId="3D413511" w14:textId="77777777" w:rsidR="00CE0416" w:rsidRDefault="00CE0416" w:rsidP="00CE0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FEEB70" w14:textId="77777777" w:rsidR="00CE0416" w:rsidRDefault="00CE0416" w:rsidP="00CE041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INDONESIA</w:t>
            </w:r>
          </w:p>
          <w:p w14:paraId="20B07410" w14:textId="77777777" w:rsidR="00CE0416" w:rsidRDefault="00CE0416" w:rsidP="00CE041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5C3C6C" w14:textId="3B33FD2D" w:rsidR="00CE0416" w:rsidRDefault="004B3E42" w:rsidP="00CE04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KEPRIBADIAN</w:t>
            </w:r>
          </w:p>
          <w:p w14:paraId="083387E6" w14:textId="77777777" w:rsidR="00CE0416" w:rsidRDefault="00CE0416" w:rsidP="00CE04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03CD6131" w14:textId="41B754CF" w:rsidR="00CE0416" w:rsidRPr="00CE0416" w:rsidRDefault="004B3E42" w:rsidP="00CE041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RAMAH DAN HUMORIS</w:t>
            </w:r>
          </w:p>
          <w:p w14:paraId="62D8D87A" w14:textId="77777777" w:rsidR="004B3E42" w:rsidRPr="004B3E42" w:rsidRDefault="004B3E42" w:rsidP="004B3E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MUDAH BERSOSIALISASI</w:t>
            </w:r>
          </w:p>
          <w:p w14:paraId="7A9B459F" w14:textId="4DAD3F7A" w:rsidR="004B3E42" w:rsidRPr="004B3E42" w:rsidRDefault="004B3E42" w:rsidP="004B3E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BERTANGGUNG JAWAB</w:t>
            </w:r>
          </w:p>
        </w:tc>
      </w:tr>
      <w:tr w:rsidR="006458EA" w14:paraId="27D8C80F" w14:textId="77777777" w:rsidTr="00753470">
        <w:trPr>
          <w:trHeight w:val="628"/>
        </w:trPr>
        <w:tc>
          <w:tcPr>
            <w:tcW w:w="3656" w:type="dxa"/>
          </w:tcPr>
          <w:p w14:paraId="0293B4C8" w14:textId="77777777" w:rsidR="006458EA" w:rsidRDefault="006458EA" w:rsidP="000F2B1E">
            <w:pPr>
              <w:pStyle w:val="Heading3"/>
            </w:pPr>
          </w:p>
        </w:tc>
        <w:tc>
          <w:tcPr>
            <w:tcW w:w="729" w:type="dxa"/>
          </w:tcPr>
          <w:p w14:paraId="778B1347" w14:textId="77777777" w:rsidR="006458EA" w:rsidRDefault="006458EA" w:rsidP="000F2B1E">
            <w:pPr>
              <w:tabs>
                <w:tab w:val="left" w:pos="990"/>
              </w:tabs>
            </w:pPr>
          </w:p>
        </w:tc>
        <w:tc>
          <w:tcPr>
            <w:tcW w:w="6572" w:type="dxa"/>
          </w:tcPr>
          <w:p w14:paraId="2D6F7498" w14:textId="77777777" w:rsidR="006458EA" w:rsidRDefault="006458EA" w:rsidP="000F2B1E">
            <w:pPr>
              <w:pStyle w:val="Heading2"/>
            </w:pPr>
          </w:p>
        </w:tc>
      </w:tr>
    </w:tbl>
    <w:p w14:paraId="4F9C2B07" w14:textId="77777777" w:rsidR="0043117B" w:rsidRDefault="00BC1842" w:rsidP="000C45FF">
      <w:pPr>
        <w:tabs>
          <w:tab w:val="left" w:pos="990"/>
        </w:tabs>
      </w:pPr>
    </w:p>
    <w:sectPr w:rsidR="0043117B" w:rsidSect="00753470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DEBBB" w14:textId="77777777" w:rsidR="00BC1842" w:rsidRDefault="00BC1842" w:rsidP="000C45FF">
      <w:r>
        <w:separator/>
      </w:r>
    </w:p>
  </w:endnote>
  <w:endnote w:type="continuationSeparator" w:id="0">
    <w:p w14:paraId="764E6929" w14:textId="77777777" w:rsidR="00BC1842" w:rsidRDefault="00BC184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6820C" w14:textId="77777777" w:rsidR="00BC1842" w:rsidRDefault="00BC1842" w:rsidP="000C45FF">
      <w:r>
        <w:separator/>
      </w:r>
    </w:p>
  </w:footnote>
  <w:footnote w:type="continuationSeparator" w:id="0">
    <w:p w14:paraId="159B9D3E" w14:textId="77777777" w:rsidR="00BC1842" w:rsidRDefault="00BC184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84CB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4BC4BAF" wp14:editId="06B0453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66AA3"/>
    <w:multiLevelType w:val="hybridMultilevel"/>
    <w:tmpl w:val="BC0EE2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0108"/>
    <w:multiLevelType w:val="hybridMultilevel"/>
    <w:tmpl w:val="77E065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349EA"/>
    <w:multiLevelType w:val="hybridMultilevel"/>
    <w:tmpl w:val="A1B66E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0116B"/>
    <w:multiLevelType w:val="hybridMultilevel"/>
    <w:tmpl w:val="F6827E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80375"/>
    <w:multiLevelType w:val="hybridMultilevel"/>
    <w:tmpl w:val="84D2DA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13DF"/>
    <w:multiLevelType w:val="hybridMultilevel"/>
    <w:tmpl w:val="2C2CE5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F35D6"/>
    <w:multiLevelType w:val="hybridMultilevel"/>
    <w:tmpl w:val="215E54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EA"/>
    <w:rsid w:val="00036450"/>
    <w:rsid w:val="00094499"/>
    <w:rsid w:val="000C45FF"/>
    <w:rsid w:val="000E3FD1"/>
    <w:rsid w:val="000F2B1E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B3E42"/>
    <w:rsid w:val="004C63E4"/>
    <w:rsid w:val="004D3011"/>
    <w:rsid w:val="005262AC"/>
    <w:rsid w:val="005E39D5"/>
    <w:rsid w:val="00600670"/>
    <w:rsid w:val="0062123A"/>
    <w:rsid w:val="006458EA"/>
    <w:rsid w:val="00646E75"/>
    <w:rsid w:val="006771D0"/>
    <w:rsid w:val="00715FCB"/>
    <w:rsid w:val="007345FD"/>
    <w:rsid w:val="00743101"/>
    <w:rsid w:val="00753470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BC1842"/>
    <w:rsid w:val="00C066B6"/>
    <w:rsid w:val="00C37BA1"/>
    <w:rsid w:val="00C4674C"/>
    <w:rsid w:val="00C506CF"/>
    <w:rsid w:val="00C72BED"/>
    <w:rsid w:val="00C9578B"/>
    <w:rsid w:val="00CB0055"/>
    <w:rsid w:val="00CE0416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CAB75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645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yahrulrmdhn040726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4D39B4B0-5386-4F66-917C-3A1E38C65B58%7d\%7b00013B1B-905B-4F3F-9762-7DA240E0D12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4798D378524B5EA663CAC216935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62145-6C0B-4680-897F-4D0079E47C6A}"/>
      </w:docPartPr>
      <w:docPartBody>
        <w:p w:rsidR="00000000" w:rsidRDefault="00246455">
          <w:pPr>
            <w:pStyle w:val="294798D378524B5EA663CAC216935568"/>
          </w:pPr>
          <w:r w:rsidRPr="00D5459D">
            <w:t>Profile</w:t>
          </w:r>
        </w:p>
      </w:docPartBody>
    </w:docPart>
    <w:docPart>
      <w:docPartPr>
        <w:name w:val="935AB2FA0CB54D2BB73FD2E4BA97B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4AD95-1E52-4FD5-A3FB-EAEB7B14A450}"/>
      </w:docPartPr>
      <w:docPartBody>
        <w:p w:rsidR="00000000" w:rsidRDefault="00246455">
          <w:pPr>
            <w:pStyle w:val="935AB2FA0CB54D2BB73FD2E4BA97B650"/>
          </w:pPr>
          <w:r w:rsidRPr="00CB0055">
            <w:t>Contact</w:t>
          </w:r>
        </w:p>
      </w:docPartBody>
    </w:docPart>
    <w:docPart>
      <w:docPartPr>
        <w:name w:val="012F6AF474BC4AFE8B04FADB24031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BA95E-2557-4814-91BE-C5D3E5D451CB}"/>
      </w:docPartPr>
      <w:docPartBody>
        <w:p w:rsidR="00000000" w:rsidRDefault="00246455">
          <w:pPr>
            <w:pStyle w:val="012F6AF474BC4AFE8B04FADB24031949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55"/>
    <w:rsid w:val="0024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E222316FE141619604CC50E68C47FE">
    <w:name w:val="31E222316FE141619604CC50E68C47FE"/>
  </w:style>
  <w:style w:type="paragraph" w:customStyle="1" w:styleId="8E5AC82CA1C14A7D89C61A306E665024">
    <w:name w:val="8E5AC82CA1C14A7D89C61A306E665024"/>
  </w:style>
  <w:style w:type="paragraph" w:customStyle="1" w:styleId="294798D378524B5EA663CAC216935568">
    <w:name w:val="294798D378524B5EA663CAC216935568"/>
  </w:style>
  <w:style w:type="paragraph" w:customStyle="1" w:styleId="3FD9D874EC9D42898C624A80D4C9CF7D">
    <w:name w:val="3FD9D874EC9D42898C624A80D4C9CF7D"/>
  </w:style>
  <w:style w:type="paragraph" w:customStyle="1" w:styleId="935AB2FA0CB54D2BB73FD2E4BA97B650">
    <w:name w:val="935AB2FA0CB54D2BB73FD2E4BA97B650"/>
  </w:style>
  <w:style w:type="paragraph" w:customStyle="1" w:styleId="05330FDD5BEE418E80E81FCB49D00D04">
    <w:name w:val="05330FDD5BEE418E80E81FCB49D00D04"/>
  </w:style>
  <w:style w:type="paragraph" w:customStyle="1" w:styleId="C74E9CEB39BD4D0F9F35BBE1721B204C">
    <w:name w:val="C74E9CEB39BD4D0F9F35BBE1721B204C"/>
  </w:style>
  <w:style w:type="paragraph" w:customStyle="1" w:styleId="A17F813F103141A8878FAEB6345C2C34">
    <w:name w:val="A17F813F103141A8878FAEB6345C2C34"/>
  </w:style>
  <w:style w:type="paragraph" w:customStyle="1" w:styleId="45D89438092742DEB2EE056823DC60BF">
    <w:name w:val="45D89438092742DEB2EE056823DC60BF"/>
  </w:style>
  <w:style w:type="paragraph" w:customStyle="1" w:styleId="34BD2A06DB504611A94CDB2EB725EFF3">
    <w:name w:val="34BD2A06DB504611A94CDB2EB725EFF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8E7FD84CD1347A3B48598DB6D87BDDD">
    <w:name w:val="98E7FD84CD1347A3B48598DB6D87BDDD"/>
  </w:style>
  <w:style w:type="paragraph" w:customStyle="1" w:styleId="012F6AF474BC4AFE8B04FADB24031949">
    <w:name w:val="012F6AF474BC4AFE8B04FADB24031949"/>
  </w:style>
  <w:style w:type="paragraph" w:customStyle="1" w:styleId="4326B42D2FDC4E54A8A2855B8D839601">
    <w:name w:val="4326B42D2FDC4E54A8A2855B8D839601"/>
  </w:style>
  <w:style w:type="paragraph" w:customStyle="1" w:styleId="63CC0FF6E1414A4C8E440EED3B173D58">
    <w:name w:val="63CC0FF6E1414A4C8E440EED3B173D58"/>
  </w:style>
  <w:style w:type="paragraph" w:customStyle="1" w:styleId="37D0B10F4C56496591F40FCC87725330">
    <w:name w:val="37D0B10F4C56496591F40FCC87725330"/>
  </w:style>
  <w:style w:type="paragraph" w:customStyle="1" w:styleId="2CB11ACA6846498C83CBC74B47B6916A">
    <w:name w:val="2CB11ACA6846498C83CBC74B47B6916A"/>
  </w:style>
  <w:style w:type="paragraph" w:customStyle="1" w:styleId="BC577F4597FE40488C5C4DA2B95843A9">
    <w:name w:val="BC577F4597FE40488C5C4DA2B95843A9"/>
  </w:style>
  <w:style w:type="paragraph" w:customStyle="1" w:styleId="737EBDC14A97457F8D445480B4774FD7">
    <w:name w:val="737EBDC14A97457F8D445480B4774FD7"/>
  </w:style>
  <w:style w:type="paragraph" w:customStyle="1" w:styleId="3E0B6CEF53DA4481A7B2038E8B663B4A">
    <w:name w:val="3E0B6CEF53DA4481A7B2038E8B663B4A"/>
  </w:style>
  <w:style w:type="paragraph" w:customStyle="1" w:styleId="AF517C3F9074447A9309530B971AFC91">
    <w:name w:val="AF517C3F9074447A9309530B971AFC91"/>
  </w:style>
  <w:style w:type="paragraph" w:customStyle="1" w:styleId="7E7589E8B7E1407995D6B46FEB2C040E">
    <w:name w:val="7E7589E8B7E1407995D6B46FEB2C040E"/>
  </w:style>
  <w:style w:type="paragraph" w:customStyle="1" w:styleId="47182574A7DF43418186FFBCE127936A">
    <w:name w:val="47182574A7DF43418186FFBCE127936A"/>
  </w:style>
  <w:style w:type="paragraph" w:customStyle="1" w:styleId="D9511DFB80DA4B5CBC04ABBB20985FA7">
    <w:name w:val="D9511DFB80DA4B5CBC04ABBB20985FA7"/>
  </w:style>
  <w:style w:type="paragraph" w:customStyle="1" w:styleId="A795C984169742B298E58555DE0DB682">
    <w:name w:val="A795C984169742B298E58555DE0DB682"/>
  </w:style>
  <w:style w:type="paragraph" w:customStyle="1" w:styleId="C9FD7BF51B854AAF8DBB33BCF6B5C96C">
    <w:name w:val="C9FD7BF51B854AAF8DBB33BCF6B5C96C"/>
  </w:style>
  <w:style w:type="paragraph" w:customStyle="1" w:styleId="5A0882683DE446A9A8D712E658FFBBAD">
    <w:name w:val="5A0882683DE446A9A8D712E658FFBBAD"/>
  </w:style>
  <w:style w:type="paragraph" w:customStyle="1" w:styleId="B8BA2E73A8F34C7D83E3B2B55032801B">
    <w:name w:val="B8BA2E73A8F34C7D83E3B2B55032801B"/>
  </w:style>
  <w:style w:type="paragraph" w:customStyle="1" w:styleId="24E3DF5F27E642ACB4788E75E4527B32">
    <w:name w:val="24E3DF5F27E642ACB4788E75E4527B32"/>
  </w:style>
  <w:style w:type="paragraph" w:customStyle="1" w:styleId="1E9C1BBCF9164850BDA0585C57D087E8">
    <w:name w:val="1E9C1BBCF9164850BDA0585C57D087E8"/>
  </w:style>
  <w:style w:type="paragraph" w:customStyle="1" w:styleId="5A4539136A804DA3A7291F9AC5B9ECF1">
    <w:name w:val="5A4539136A804DA3A7291F9AC5B9ECF1"/>
  </w:style>
  <w:style w:type="paragraph" w:customStyle="1" w:styleId="4CC3CC7BF74C497F901CA5E5A30D88D1">
    <w:name w:val="4CC3CC7BF74C497F901CA5E5A30D88D1"/>
  </w:style>
  <w:style w:type="paragraph" w:customStyle="1" w:styleId="085FEB2A82E64832B99EEFDFE43DB780">
    <w:name w:val="085FEB2A82E64832B99EEFDFE43DB780"/>
  </w:style>
  <w:style w:type="paragraph" w:customStyle="1" w:styleId="6FC16FC2FEA340D8ABF57C462CB30B9E">
    <w:name w:val="6FC16FC2FEA340D8ABF57C462CB30B9E"/>
  </w:style>
  <w:style w:type="paragraph" w:customStyle="1" w:styleId="61F1DCBE209547E498CCC0EA2673095C">
    <w:name w:val="61F1DCBE209547E498CCC0EA2673095C"/>
  </w:style>
  <w:style w:type="paragraph" w:customStyle="1" w:styleId="D508818EE14449F6A3624F7BB867F288">
    <w:name w:val="D508818EE14449F6A3624F7BB867F288"/>
  </w:style>
  <w:style w:type="paragraph" w:customStyle="1" w:styleId="CFF534F2CB47419281BA72A54C99526B">
    <w:name w:val="CFF534F2CB47419281BA72A54C99526B"/>
  </w:style>
  <w:style w:type="paragraph" w:customStyle="1" w:styleId="5B7D7B482FA24BC58899724EABE1EEE5">
    <w:name w:val="5B7D7B482FA24BC58899724EABE1EEE5"/>
  </w:style>
  <w:style w:type="paragraph" w:customStyle="1" w:styleId="2A3C79AA58C94919BF8F913192916FB6">
    <w:name w:val="2A3C79AA58C94919BF8F913192916FB6"/>
  </w:style>
  <w:style w:type="paragraph" w:customStyle="1" w:styleId="42F3AB7E9E644582B13D49C6DC89EC04">
    <w:name w:val="42F3AB7E9E644582B13D49C6DC89EC04"/>
  </w:style>
  <w:style w:type="paragraph" w:customStyle="1" w:styleId="272CA5FDE2BD43CDBFD6D97E71399514">
    <w:name w:val="272CA5FDE2BD43CDBFD6D97E7139951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AF876F7A2FDC43D3830A27DDABB68154">
    <w:name w:val="AF876F7A2FDC43D3830A27DDABB681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0AF15D-4532-46E8-8BAB-CE11DE7E8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{00013B1B-905B-4F3F-9762-7DA240E0D122}tf00546271_win32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2021-03-25T04:18:00Z</dcterms:created>
  <dcterms:modified xsi:type="dcterms:W3CDTF">2021-03-25T07:24:00Z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