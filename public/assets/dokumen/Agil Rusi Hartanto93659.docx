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2"/>
          <w14:ligatures w14:val="none"/>
          <w14:numForm w14:val="default"/>
        </w:rPr>
        <w:alias w:val="Resume Name"/>
        <w:tag w:val="Resumen Name"/>
        <w:id w:val="-925414414"/>
        <w:placeholder>
          <w:docPart w:val="845FCA7F5A544EBF870AF8E4A17B43E6"/>
        </w:placeholder>
        <w:docPartList>
          <w:docPartGallery w:val="Quick Parts"/>
          <w:docPartCategory w:val=" Resume Name"/>
        </w:docPartList>
      </w:sdtPr>
      <w:sdtEndPr>
        <w:rPr>
          <w:b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095"/>
            <w:gridCol w:w="1318"/>
          </w:tblGrid>
          <w:tr w:rsidR="004E588D">
            <w:trPr>
              <w:trHeight w:val="720"/>
              <w:jc w:val="center"/>
            </w:trPr>
            <w:tc>
              <w:tcPr>
                <w:tcW w:w="4367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:rsidR="004E588D" w:rsidRDefault="009C66B7">
                <w:pPr>
                  <w:pStyle w:val="PersonalName"/>
                  <w:jc w:val="center"/>
                </w:pPr>
                <w:sdt>
                  <w:sdtPr>
                    <w:rPr>
                      <w:b w:val="0"/>
                      <w:bCs/>
                    </w:rPr>
                    <w:alias w:val="Author"/>
                    <w:id w:val="1866093204"/>
                    <w:placeholder>
                      <w:docPart w:val="C59D9008412240C991EBCDDDD48E5377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4E588D">
                      <w:rPr>
                        <w:b w:val="0"/>
                        <w:bCs/>
                        <w:lang w:val="id-ID"/>
                      </w:rPr>
                      <w:t>CURRICULUM VITAE</w:t>
                    </w:r>
                  </w:sdtContent>
                </w:sdt>
              </w:p>
            </w:tc>
            <w:tc>
              <w:tcPr>
                <w:tcW w:w="633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</w:tcPr>
              <w:p w:rsidR="004E588D" w:rsidRDefault="004E588D">
                <w:pPr>
                  <w:pStyle w:val="NoSpacing"/>
                  <w:ind w:left="71" w:hanging="71"/>
                  <w:jc w:val="right"/>
                  <w:rPr>
                    <w:spacing w:val="-24"/>
                  </w:rPr>
                </w:pPr>
              </w:p>
            </w:tc>
          </w:tr>
          <w:tr w:rsidR="004E588D">
            <w:trPr>
              <w:trHeight w:val="288"/>
              <w:jc w:val="center"/>
            </w:trPr>
            <w:tc>
              <w:tcPr>
                <w:tcW w:w="4367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:rsidR="004E588D" w:rsidRDefault="009C66B7" w:rsidP="00F14D04">
                <w:pPr>
                  <w:pStyle w:val="NoSpacing"/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  <w:sz w:val="18"/>
                      <w:szCs w:val="18"/>
                    </w:rPr>
                    <w:alias w:val="Address"/>
                    <w:id w:val="1097367308"/>
                    <w:placeholder>
                      <w:docPart w:val="C1978D18C1E44494A1C548DD9D1A67E6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F14D04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 xml:space="preserve">Simple, </w:t>
                    </w:r>
                    <w:r w:rsidR="006C1363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>sopan, bertanggung jawab, baik, aktif</w:t>
                    </w:r>
                  </w:sdtContent>
                </w:sdt>
              </w:p>
            </w:tc>
            <w:tc>
              <w:tcPr>
                <w:tcW w:w="633" w:type="pct"/>
                <w:vMerge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:rsidR="004E588D" w:rsidRDefault="004E588D">
                <w:pPr>
                  <w:pStyle w:val="NoSpacing"/>
                </w:pPr>
              </w:p>
            </w:tc>
          </w:tr>
          <w:tr w:rsidR="004E588D">
            <w:trPr>
              <w:trHeight w:val="80"/>
              <w:jc w:val="center"/>
            </w:trPr>
            <w:tc>
              <w:tcPr>
                <w:tcW w:w="4367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4E588D" w:rsidRDefault="009C66B7" w:rsidP="00232112">
                <w:pPr>
                  <w:pStyle w:val="NoSpacing"/>
                  <w:numPr>
                    <w:ilvl w:val="0"/>
                    <w:numId w:val="20"/>
                  </w:numPr>
                  <w:jc w:val="center"/>
                  <w:rPr>
                    <w:caps/>
                    <w:color w:val="93A299" w:themeColor="accent1"/>
                    <w:sz w:val="18"/>
                    <w:szCs w:val="18"/>
                  </w:rPr>
                </w:pP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Phone"/>
                    <w:id w:val="1465078255"/>
                    <w:placeholder>
                      <w:docPart w:val="10454A981AC74621B07E69E16EB64109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232112">
                      <w:rPr>
                        <w:color w:val="93A299" w:themeColor="accent1"/>
                        <w:sz w:val="18"/>
                        <w:szCs w:val="18"/>
                      </w:rPr>
                      <w:t>081238462959</w:t>
                    </w:r>
                  </w:sdtContent>
                </w:sdt>
                <w:r w:rsidR="004E588D">
                  <w:rPr>
                    <w:color w:val="93A299" w:themeColor="accent1"/>
                    <w:sz w:val="18"/>
                    <w:szCs w:val="18"/>
                  </w:rPr>
                  <w:t xml:space="preserve"> ▪  </w:t>
                </w:r>
                <w:r w:rsidR="004E588D"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E-mail Address"/>
                    <w:id w:val="-1613197031"/>
                    <w:placeholder>
                      <w:docPart w:val="9A86D371AE8445D18FB8386F12F1FF09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232112">
                      <w:rPr>
                        <w:color w:val="93A299" w:themeColor="accent1"/>
                        <w:sz w:val="18"/>
                        <w:szCs w:val="18"/>
                      </w:rPr>
                      <w:t>agil.androids</w:t>
                    </w:r>
                    <w:r w:rsidR="006C1363">
                      <w:rPr>
                        <w:color w:val="93A299" w:themeColor="accent1"/>
                        <w:sz w:val="18"/>
                        <w:szCs w:val="18"/>
                      </w:rPr>
                      <w:t>@gmail.com</w:t>
                    </w:r>
                  </w:sdtContent>
                </w:sdt>
                <w:r w:rsidR="006C1363">
                  <w:rPr>
                    <w:color w:val="93A299" w:themeColor="accent1"/>
                    <w:sz w:val="18"/>
                    <w:szCs w:val="18"/>
                  </w:rPr>
                  <w:t xml:space="preserve">   </w:t>
                </w:r>
              </w:p>
            </w:tc>
            <w:tc>
              <w:tcPr>
                <w:tcW w:w="633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4E588D" w:rsidRDefault="004E588D">
                <w:pPr>
                  <w:pStyle w:val="NoSpacing"/>
                </w:pPr>
              </w:p>
            </w:tc>
          </w:tr>
        </w:tbl>
        <w:p w:rsidR="009873E9" w:rsidRPr="00605B78" w:rsidRDefault="009C66B7" w:rsidP="00605B78">
          <w:pPr>
            <w:rPr>
              <w:b/>
              <w:bCs/>
            </w:rPr>
          </w:pPr>
        </w:p>
      </w:sdtContent>
    </w:sdt>
    <w:p w:rsidR="00F14D04" w:rsidRPr="00F14D04" w:rsidRDefault="00D24565" w:rsidP="005E0808">
      <w:pPr>
        <w:pStyle w:val="ListParagraph"/>
        <w:numPr>
          <w:ilvl w:val="0"/>
          <w:numId w:val="7"/>
        </w:numPr>
        <w:spacing w:line="360" w:lineRule="auto"/>
      </w:pPr>
      <w:r w:rsidRPr="00D24565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70210B" wp14:editId="59B0641C">
                <wp:simplePos x="0" y="0"/>
                <wp:positionH relativeFrom="column">
                  <wp:posOffset>447675</wp:posOffset>
                </wp:positionH>
                <wp:positionV relativeFrom="paragraph">
                  <wp:posOffset>194946</wp:posOffset>
                </wp:positionV>
                <wp:extent cx="5210175" cy="45719"/>
                <wp:effectExtent l="0" t="0" r="28575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4571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731" w:rsidRPr="009D0731" w:rsidRDefault="009D0731" w:rsidP="009D0731">
                            <w:pPr>
                              <w:shd w:val="clear" w:color="auto" w:fill="00206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0210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5.25pt;margin-top:15.35pt;width:410.2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" fillcolor="white [3201]" strokecolor="black [3200]" strokeweight="2pt">
                <v:textbox>
                  <w:txbxContent>
                    <w:p w:rsidR="009D0731" w:rsidRPr="009D0731" w:rsidRDefault="009D0731" w:rsidP="009D0731">
                      <w:pPr>
                        <w:shd w:val="clear" w:color="auto" w:fill="00206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5B78" w:rsidRPr="00D24565">
        <w:rPr>
          <w:b/>
        </w:rPr>
        <w:t>DATA PRIBADI</w:t>
      </w:r>
      <w:r w:rsidR="009D0731">
        <w:br/>
      </w:r>
      <w:r w:rsidR="009D0731">
        <w:br/>
      </w:r>
      <w:r w:rsidR="00605B78">
        <w:t>Nama                            :</w:t>
      </w:r>
      <w:r w:rsidR="00232112">
        <w:t>Agil Rusi Hartanto</w:t>
      </w:r>
      <w:r w:rsidR="00605B78">
        <w:br/>
        <w:t xml:space="preserve">Umur   </w:t>
      </w:r>
      <w:r w:rsidR="00232112">
        <w:t xml:space="preserve">                           : 28 </w:t>
      </w:r>
      <w:r w:rsidR="00605B78">
        <w:t>Tahu</w:t>
      </w:r>
      <w:r w:rsidR="00232112">
        <w:t>n</w:t>
      </w:r>
      <w:r w:rsidR="00232112">
        <w:br/>
        <w:t>tempat, Tanggal lahir : Cilacap, 17 Desember 1991</w:t>
      </w:r>
      <w:r w:rsidR="00605B78">
        <w:br/>
        <w:t>Agama                          : Islam</w:t>
      </w:r>
      <w:r w:rsidR="00605B78">
        <w:br/>
        <w:t>Alamat                          : Pesing Koneng Rt 006/ 01 No.11</w:t>
      </w:r>
      <w:r w:rsidR="00605B78">
        <w:br/>
        <w:t xml:space="preserve">                                         Kel. Kedoya Utara    Kec. Kebon Jeruk</w:t>
      </w:r>
      <w:r w:rsidR="00605B78">
        <w:br/>
        <w:t xml:space="preserve">                                        </w:t>
      </w:r>
      <w:r w:rsidR="00F14D04">
        <w:t xml:space="preserve"> Jakarta Barat            11520</w:t>
      </w:r>
    </w:p>
    <w:p w:rsidR="00D24565" w:rsidRPr="00D24565" w:rsidRDefault="00D24565" w:rsidP="00D24565">
      <w:pPr>
        <w:pStyle w:val="ListParagraph"/>
        <w:numPr>
          <w:ilvl w:val="0"/>
          <w:numId w:val="7"/>
        </w:numPr>
        <w:spacing w:line="264" w:lineRule="auto"/>
        <w:rPr>
          <w:b/>
          <w:color w:val="000000" w:themeColor="text1" w:themeShade="BF"/>
        </w:rPr>
      </w:pPr>
      <w:r w:rsidRPr="00D24565">
        <w:rPr>
          <w:b/>
          <w:color w:val="000000" w:themeColor="text1" w:themeShade="BF"/>
        </w:rPr>
        <w:t>PENDIDIKAN</w:t>
      </w:r>
    </w:p>
    <w:p w:rsidR="00424D02" w:rsidRPr="005E0808" w:rsidRDefault="00424D02" w:rsidP="005E0808">
      <w:pPr>
        <w:pStyle w:val="ListParagraph"/>
        <w:rPr>
          <w:color w:val="000000" w:themeColor="text1" w:themeShade="BF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EA5E5F" wp14:editId="7B333B60">
                <wp:simplePos x="0" y="0"/>
                <wp:positionH relativeFrom="column">
                  <wp:posOffset>447040</wp:posOffset>
                </wp:positionH>
                <wp:positionV relativeFrom="paragraph">
                  <wp:posOffset>11430</wp:posOffset>
                </wp:positionV>
                <wp:extent cx="5210175" cy="45719"/>
                <wp:effectExtent l="0" t="0" r="28575" b="120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4571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565" w:rsidRPr="00D24565" w:rsidRDefault="00D2456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A5E5F" id="Text Box 8" o:spid="_x0000_s1027" type="#_x0000_t202" style="position:absolute;left:0;text-align:left;margin-left:35.2pt;margin-top:.9pt;width:410.2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" fillcolor="white [3201]" strokecolor="black [3200]" strokeweight="2pt">
                <v:textbox>
                  <w:txbxContent>
                    <w:p w:rsidR="00D24565" w:rsidRPr="00D24565" w:rsidRDefault="00D2456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24D02" w:rsidRPr="00F14D04" w:rsidRDefault="00F14D04" w:rsidP="00424D02">
      <w:pPr>
        <w:pStyle w:val="ListParagraph"/>
        <w:ind w:firstLine="0"/>
        <w:rPr>
          <w:i/>
          <w:color w:val="000000" w:themeColor="text1" w:themeShade="BF"/>
        </w:rPr>
      </w:pPr>
      <w:r w:rsidRPr="00F14D04">
        <w:rPr>
          <w:i/>
          <w:color w:val="000000" w:themeColor="text1" w:themeShade="BF"/>
        </w:rPr>
        <w:t>Formal</w:t>
      </w:r>
    </w:p>
    <w:p w:rsidR="00424D02" w:rsidRPr="00424D02" w:rsidRDefault="00232112" w:rsidP="00424D02">
      <w:pPr>
        <w:pStyle w:val="ListParagraph"/>
        <w:numPr>
          <w:ilvl w:val="0"/>
          <w:numId w:val="10"/>
        </w:numPr>
        <w:spacing w:line="264" w:lineRule="auto"/>
        <w:rPr>
          <w:color w:val="000000" w:themeColor="text1" w:themeShade="BF"/>
        </w:rPr>
      </w:pPr>
      <w:r>
        <w:rPr>
          <w:color w:val="000000" w:themeColor="text1" w:themeShade="BF"/>
        </w:rPr>
        <w:t>SMAN 1 SIDAREJA LULUSAN TAHUN 2010</w:t>
      </w:r>
    </w:p>
    <w:p w:rsidR="00424D02" w:rsidRPr="00424D02" w:rsidRDefault="00424D02" w:rsidP="00424D02">
      <w:pPr>
        <w:pStyle w:val="ListParagraph"/>
        <w:numPr>
          <w:ilvl w:val="0"/>
          <w:numId w:val="10"/>
        </w:numPr>
        <w:spacing w:line="264" w:lineRule="auto"/>
        <w:rPr>
          <w:color w:val="000000" w:themeColor="text1" w:themeShade="BF"/>
        </w:rPr>
      </w:pPr>
      <w:r w:rsidRPr="00424D02">
        <w:rPr>
          <w:color w:val="000000" w:themeColor="text1" w:themeShade="BF"/>
        </w:rPr>
        <w:t>SMP</w:t>
      </w:r>
      <w:r w:rsidR="00232112">
        <w:rPr>
          <w:color w:val="000000" w:themeColor="text1" w:themeShade="BF"/>
        </w:rPr>
        <w:t>N 1 SIDAREJA LULUSAN TAHUN 2007</w:t>
      </w:r>
    </w:p>
    <w:p w:rsidR="00424D02" w:rsidRPr="00424D02" w:rsidRDefault="00424D02" w:rsidP="00424D02">
      <w:pPr>
        <w:pStyle w:val="ListParagraph"/>
        <w:numPr>
          <w:ilvl w:val="0"/>
          <w:numId w:val="10"/>
        </w:numPr>
        <w:rPr>
          <w:color w:val="000000" w:themeColor="text1" w:themeShade="BF"/>
        </w:rPr>
      </w:pPr>
      <w:r w:rsidRPr="00424D02">
        <w:rPr>
          <w:color w:val="000000" w:themeColor="text1" w:themeShade="BF"/>
        </w:rPr>
        <w:t>SDN</w:t>
      </w:r>
      <w:r w:rsidR="00232112">
        <w:rPr>
          <w:color w:val="000000" w:themeColor="text1" w:themeShade="BF"/>
        </w:rPr>
        <w:t xml:space="preserve"> WRINGINHARJO 04</w:t>
      </w:r>
      <w:r w:rsidRPr="00424D02">
        <w:rPr>
          <w:color w:val="000000" w:themeColor="text1" w:themeShade="BF"/>
        </w:rPr>
        <w:t xml:space="preserve"> </w:t>
      </w:r>
      <w:r w:rsidR="00232112">
        <w:rPr>
          <w:color w:val="000000" w:themeColor="text1" w:themeShade="BF"/>
        </w:rPr>
        <w:t>LULUSAN TAHUN 2004</w:t>
      </w:r>
    </w:p>
    <w:p w:rsidR="005E0808" w:rsidRPr="005E0808" w:rsidRDefault="005E0808" w:rsidP="005E0808">
      <w:pPr>
        <w:pStyle w:val="ListParagraph"/>
        <w:spacing w:line="264" w:lineRule="auto"/>
        <w:ind w:firstLine="0"/>
        <w:rPr>
          <w:color w:val="000000" w:themeColor="text1" w:themeShade="BF"/>
        </w:rPr>
      </w:pPr>
    </w:p>
    <w:p w:rsidR="00D24565" w:rsidRPr="00F5722C" w:rsidRDefault="00424D02" w:rsidP="00D24565">
      <w:pPr>
        <w:pStyle w:val="ListParagraph"/>
        <w:numPr>
          <w:ilvl w:val="0"/>
          <w:numId w:val="14"/>
        </w:numPr>
        <w:spacing w:line="264" w:lineRule="auto"/>
        <w:rPr>
          <w:b/>
          <w:color w:val="000000" w:themeColor="text1" w:themeShade="BF"/>
        </w:rPr>
      </w:pPr>
      <w:r w:rsidRPr="00F5722C">
        <w:rPr>
          <w:b/>
          <w:color w:val="000000" w:themeColor="text1" w:themeShade="BF"/>
        </w:rPr>
        <w:t xml:space="preserve">Pengalaman </w:t>
      </w:r>
      <w:r w:rsidR="00F5722C">
        <w:rPr>
          <w:b/>
          <w:color w:val="000000" w:themeColor="text1" w:themeShade="BF"/>
        </w:rPr>
        <w:t>Kerja</w:t>
      </w:r>
    </w:p>
    <w:p w:rsidR="00F5722C" w:rsidRDefault="00F5722C" w:rsidP="00424D02">
      <w:pPr>
        <w:pStyle w:val="ListParagraph"/>
        <w:spacing w:line="264" w:lineRule="auto"/>
        <w:ind w:firstLine="0"/>
        <w:rPr>
          <w:color w:val="000000" w:themeColor="text1" w:themeShade="BF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D7F33E" wp14:editId="659B60F2">
                <wp:simplePos x="0" y="0"/>
                <wp:positionH relativeFrom="column">
                  <wp:posOffset>447675</wp:posOffset>
                </wp:positionH>
                <wp:positionV relativeFrom="paragraph">
                  <wp:posOffset>40005</wp:posOffset>
                </wp:positionV>
                <wp:extent cx="5181600" cy="571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57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22C" w:rsidRPr="00F5722C" w:rsidRDefault="00F572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7F33E" id="Text Box 10" o:spid="_x0000_s1028" type="#_x0000_t202" style="position:absolute;left:0;text-align:left;margin-left:35.25pt;margin-top:3.15pt;width:408pt;height: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" fillcolor="white [3201]" strokecolor="black [3200]" strokeweight="2pt">
                <v:textbox>
                  <w:txbxContent>
                    <w:p w:rsidR="00F5722C" w:rsidRPr="00F5722C" w:rsidRDefault="00F572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24D02" w:rsidRDefault="00424D02" w:rsidP="00424D02">
      <w:pPr>
        <w:pStyle w:val="ListParagraph"/>
        <w:spacing w:line="264" w:lineRule="auto"/>
        <w:ind w:firstLine="0"/>
        <w:rPr>
          <w:color w:val="000000" w:themeColor="text1" w:themeShade="BF"/>
        </w:rPr>
      </w:pPr>
    </w:p>
    <w:p w:rsidR="00F5722C" w:rsidRDefault="00F5722C" w:rsidP="00F5722C">
      <w:pPr>
        <w:pStyle w:val="ListParagraph"/>
        <w:numPr>
          <w:ilvl w:val="0"/>
          <w:numId w:val="16"/>
        </w:numPr>
        <w:spacing w:line="264" w:lineRule="auto"/>
        <w:rPr>
          <w:color w:val="000000" w:themeColor="text1" w:themeShade="BF"/>
        </w:rPr>
      </w:pPr>
      <w:r>
        <w:rPr>
          <w:color w:val="000000" w:themeColor="text1" w:themeShade="BF"/>
        </w:rPr>
        <w:t xml:space="preserve">PT. </w:t>
      </w:r>
      <w:r w:rsidR="00232112">
        <w:rPr>
          <w:color w:val="000000" w:themeColor="text1" w:themeShade="BF"/>
        </w:rPr>
        <w:t>HEINZ ABC JAKARTA</w:t>
      </w:r>
    </w:p>
    <w:p w:rsidR="0080077A" w:rsidRDefault="00232112" w:rsidP="00232112">
      <w:pPr>
        <w:pStyle w:val="ListParagraph"/>
        <w:numPr>
          <w:ilvl w:val="0"/>
          <w:numId w:val="16"/>
        </w:numPr>
        <w:spacing w:line="264" w:lineRule="auto"/>
        <w:rPr>
          <w:color w:val="000000" w:themeColor="text1" w:themeShade="BF"/>
        </w:rPr>
      </w:pPr>
      <w:r>
        <w:rPr>
          <w:color w:val="000000" w:themeColor="text1" w:themeShade="BF"/>
        </w:rPr>
        <w:t>PT. YMMWJ KARAWANG</w:t>
      </w:r>
    </w:p>
    <w:p w:rsidR="00232112" w:rsidRDefault="00232112" w:rsidP="00232112">
      <w:pPr>
        <w:pStyle w:val="ListParagraph"/>
        <w:numPr>
          <w:ilvl w:val="0"/>
          <w:numId w:val="16"/>
        </w:numPr>
        <w:spacing w:line="264" w:lineRule="auto"/>
        <w:rPr>
          <w:color w:val="000000" w:themeColor="text1" w:themeShade="BF"/>
        </w:rPr>
      </w:pPr>
      <w:r>
        <w:rPr>
          <w:color w:val="000000" w:themeColor="text1" w:themeShade="BF"/>
        </w:rPr>
        <w:t>PT. AISIN INDONESIA</w:t>
      </w:r>
    </w:p>
    <w:p w:rsidR="00232112" w:rsidRDefault="00232112" w:rsidP="00232112">
      <w:pPr>
        <w:pStyle w:val="ListParagraph"/>
        <w:spacing w:line="264" w:lineRule="auto"/>
        <w:ind w:firstLine="0"/>
        <w:rPr>
          <w:color w:val="000000" w:themeColor="text1" w:themeShade="BF"/>
        </w:rPr>
      </w:pPr>
    </w:p>
    <w:p w:rsidR="005E0808" w:rsidRPr="00232112" w:rsidRDefault="005E0808" w:rsidP="00232112">
      <w:pPr>
        <w:spacing w:line="264" w:lineRule="auto"/>
        <w:ind w:left="360"/>
        <w:rPr>
          <w:color w:val="000000" w:themeColor="text1" w:themeShade="BF"/>
        </w:rPr>
      </w:pPr>
      <w:r w:rsidRPr="00232112">
        <w:rPr>
          <w:color w:val="000000" w:themeColor="text1" w:themeShade="BF"/>
        </w:rPr>
        <w:t xml:space="preserve">Demikian Daftar Riwayat Hidup ini saya buat dengan keadaan yang sebenar-benarnya dan penuh tanggung jawab, sebagai bahan referensi atau bahan pertimbangan Bapak/Ibu. Saya ucapkan terima kasih. </w:t>
      </w:r>
    </w:p>
    <w:p w:rsidR="0080077A" w:rsidRDefault="005E0808" w:rsidP="005E0808">
      <w:pPr>
        <w:pStyle w:val="ListParagraph"/>
        <w:spacing w:line="264" w:lineRule="auto"/>
        <w:ind w:firstLine="0"/>
        <w:jc w:val="right"/>
        <w:rPr>
          <w:color w:val="000000" w:themeColor="text1" w:themeShade="BF"/>
        </w:rPr>
      </w:pPr>
      <w:r w:rsidRPr="005E0808">
        <w:rPr>
          <w:color w:val="000000" w:themeColor="text1" w:themeShade="BF"/>
        </w:rPr>
        <w:t>Hormat Saya</w:t>
      </w:r>
    </w:p>
    <w:p w:rsidR="005E0808" w:rsidRDefault="005E0808" w:rsidP="005E0808">
      <w:pPr>
        <w:pStyle w:val="ListParagraph"/>
        <w:spacing w:line="264" w:lineRule="auto"/>
        <w:ind w:firstLine="0"/>
        <w:jc w:val="right"/>
        <w:rPr>
          <w:color w:val="000000" w:themeColor="text1" w:themeShade="BF"/>
        </w:rPr>
      </w:pPr>
    </w:p>
    <w:p w:rsidR="005E0808" w:rsidRDefault="005E0808" w:rsidP="005E0808">
      <w:pPr>
        <w:pStyle w:val="ListParagraph"/>
        <w:spacing w:line="264" w:lineRule="auto"/>
        <w:ind w:firstLine="0"/>
        <w:jc w:val="right"/>
        <w:rPr>
          <w:color w:val="000000" w:themeColor="text1" w:themeShade="BF"/>
        </w:rPr>
      </w:pPr>
    </w:p>
    <w:p w:rsidR="005E0808" w:rsidRDefault="005E0808" w:rsidP="005E0808">
      <w:pPr>
        <w:pStyle w:val="ListParagraph"/>
        <w:spacing w:line="264" w:lineRule="auto"/>
        <w:ind w:firstLine="0"/>
        <w:jc w:val="right"/>
        <w:rPr>
          <w:color w:val="000000" w:themeColor="text1" w:themeShade="BF"/>
        </w:rPr>
      </w:pPr>
    </w:p>
    <w:p w:rsidR="005E0808" w:rsidRDefault="005E0808" w:rsidP="005E0808">
      <w:pPr>
        <w:pStyle w:val="ListParagraph"/>
        <w:spacing w:line="264" w:lineRule="auto"/>
        <w:ind w:firstLine="0"/>
        <w:jc w:val="right"/>
        <w:rPr>
          <w:color w:val="000000" w:themeColor="text1" w:themeShade="BF"/>
        </w:rPr>
      </w:pPr>
    </w:p>
    <w:p w:rsidR="005E0808" w:rsidRPr="0080077A" w:rsidRDefault="005E0808" w:rsidP="005E0808">
      <w:pPr>
        <w:pStyle w:val="ListParagraph"/>
        <w:spacing w:line="264" w:lineRule="auto"/>
        <w:ind w:firstLine="0"/>
        <w:jc w:val="right"/>
        <w:rPr>
          <w:color w:val="000000" w:themeColor="text1" w:themeShade="BF"/>
        </w:rPr>
      </w:pPr>
      <w:r>
        <w:rPr>
          <w:color w:val="000000" w:themeColor="text1" w:themeShade="BF"/>
        </w:rPr>
        <w:t>(</w:t>
      </w:r>
      <w:r w:rsidR="00232112">
        <w:rPr>
          <w:color w:val="000000" w:themeColor="text1" w:themeShade="BF"/>
        </w:rPr>
        <w:t>AGIL RUSI HARTANTO</w:t>
      </w:r>
      <w:bookmarkStart w:id="0" w:name="_GoBack"/>
      <w:bookmarkEnd w:id="0"/>
      <w:r>
        <w:rPr>
          <w:color w:val="000000" w:themeColor="text1" w:themeShade="BF"/>
        </w:rPr>
        <w:t>)</w:t>
      </w:r>
    </w:p>
    <w:sectPr w:rsidR="005E0808" w:rsidRPr="0080077A" w:rsidSect="00D24565">
      <w:footerReference w:type="default" r:id="rId10"/>
      <w:headerReference w:type="first" r:id="rId11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6B7" w:rsidRDefault="009C66B7">
      <w:pPr>
        <w:spacing w:after="0" w:line="240" w:lineRule="auto"/>
      </w:pPr>
      <w:r>
        <w:separator/>
      </w:r>
    </w:p>
  </w:endnote>
  <w:endnote w:type="continuationSeparator" w:id="0">
    <w:p w:rsidR="009C66B7" w:rsidRDefault="009C6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3E9" w:rsidRDefault="00C72C86">
    <w:pPr>
      <w:pStyle w:val="Foot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873E9" w:rsidRDefault="009873E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Bkgd: 1" o:spid="_x0000_s1031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9873E9" w:rsidRDefault="009873E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873E9" w:rsidRDefault="009873E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Bkgd: 2" o:spid="_x0000_s1032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B57XL09AgAA3gQAAA4A&#10;AAAAAAAAAAAAAAAALgIAAGRycy9lMm9Eb2MueG1sUEsBAi0AFAAGAAgAAAAhAMFrpMvgAAAABwEA&#10;AA8AAAAAAAAAAAAAAAAAlwQAAGRycy9kb3ducmV2LnhtbFBLBQYAAAAABAAEAPMAAACkBQAAAAA=&#10;" stroked="f" strokeweight="2pt">
              <v:fill opacity="54484f"/>
              <v:textbox inset="2.53903mm,1.2695mm,2.53903mm,1.2695mm">
                <w:txbxContent>
                  <w:p w:rsidR="009873E9" w:rsidRDefault="009873E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020270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873E9" w:rsidRDefault="009873E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Bkgd: 3" o:spid="_x0000_s1033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    <v:stroke linestyle="thinThin"/>
              <v:textbox inset="2.53903mm,1.2695mm,2.53903mm,1.2695mm">
                <w:txbxContent>
                  <w:p w:rsidR="009873E9" w:rsidRDefault="009873E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12486D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873E9" w:rsidRDefault="009C66B7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1660617785"/>
                              <w:placeholder>
                                <w:docPart w:val="7389B87CD0584EFA9E100374BE7A929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E588D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  <w:lang w:val="id-ID"/>
                                </w:rPr>
                                <w:t>CURRICULUM VITAE</w:t>
                              </w:r>
                            </w:sdtContent>
                          </w:sdt>
                          <w:r w:rsidR="00C72C86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C72C86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C72C86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C72C86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C72C86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0808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C72C86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Date" o:spid="_x0000_s1033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/Vfg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" filled="f" stroked="f" strokeweight="2pt">
              <v:textbox inset="0,0,0,0">
                <w:txbxContent>
                  <w:p w:rsidR="009873E9" w:rsidRDefault="002F53F7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1660617785"/>
                        <w:placeholder>
                          <w:docPart w:val="7389B87CD0584EFA9E100374BE7A9291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E588D">
                          <w:rPr>
                            <w:color w:val="A6A6A6" w:themeColor="background1" w:themeShade="A6"/>
                            <w:sz w:val="18"/>
                            <w:szCs w:val="18"/>
                            <w:lang w:val="id-ID"/>
                          </w:rPr>
                          <w:t>CURRICULUM VITAE</w:t>
                        </w:r>
                      </w:sdtContent>
                    </w:sdt>
                    <w:r w:rsidR="00C72C86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 w:rsidR="00C72C86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 w:rsidR="00C72C86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C72C86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C72C86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5E0808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 w:rsidR="00C72C86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6B7" w:rsidRDefault="009C66B7">
      <w:pPr>
        <w:spacing w:after="0" w:line="240" w:lineRule="auto"/>
      </w:pPr>
      <w:r>
        <w:separator/>
      </w:r>
    </w:p>
  </w:footnote>
  <w:footnote w:type="continuationSeparator" w:id="0">
    <w:p w:rsidR="009C66B7" w:rsidRDefault="009C6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3E9" w:rsidRDefault="00C72C8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48A3F3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5C5442E0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B2792B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3A32FAE9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editId="0833DCA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74CCA866"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F4A5D"/>
    <w:multiLevelType w:val="hybridMultilevel"/>
    <w:tmpl w:val="0D7E1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E2FA9"/>
    <w:multiLevelType w:val="hybridMultilevel"/>
    <w:tmpl w:val="4B28C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04B3C"/>
    <w:multiLevelType w:val="hybridMultilevel"/>
    <w:tmpl w:val="0FCA0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4202A9"/>
    <w:multiLevelType w:val="hybridMultilevel"/>
    <w:tmpl w:val="0FCA0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C952A1"/>
    <w:multiLevelType w:val="hybridMultilevel"/>
    <w:tmpl w:val="86D2A574"/>
    <w:lvl w:ilvl="0" w:tplc="B36CB25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393288"/>
    <w:multiLevelType w:val="hybridMultilevel"/>
    <w:tmpl w:val="285E2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531990"/>
    <w:multiLevelType w:val="hybridMultilevel"/>
    <w:tmpl w:val="D90E7D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AE5772F"/>
    <w:multiLevelType w:val="hybridMultilevel"/>
    <w:tmpl w:val="181085D0"/>
    <w:lvl w:ilvl="0" w:tplc="B36CB2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4644DE0"/>
    <w:multiLevelType w:val="hybridMultilevel"/>
    <w:tmpl w:val="E24E7BD2"/>
    <w:lvl w:ilvl="0" w:tplc="B36CB2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BB71D38"/>
    <w:multiLevelType w:val="hybridMultilevel"/>
    <w:tmpl w:val="44D622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DCE5751"/>
    <w:multiLevelType w:val="hybridMultilevel"/>
    <w:tmpl w:val="E7727F1C"/>
    <w:lvl w:ilvl="0" w:tplc="B36CB25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E6B59F9"/>
    <w:multiLevelType w:val="hybridMultilevel"/>
    <w:tmpl w:val="02CCC024"/>
    <w:lvl w:ilvl="0" w:tplc="B36CB2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7C6629"/>
    <w:multiLevelType w:val="hybridMultilevel"/>
    <w:tmpl w:val="0B0657E2"/>
    <w:lvl w:ilvl="0" w:tplc="B36CB2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732CC3"/>
    <w:multiLevelType w:val="hybridMultilevel"/>
    <w:tmpl w:val="4B28C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10"/>
  </w:num>
  <w:num w:numId="4">
    <w:abstractNumId w:val="1"/>
  </w:num>
  <w:num w:numId="5">
    <w:abstractNumId w:val="13"/>
  </w:num>
  <w:num w:numId="6">
    <w:abstractNumId w:val="11"/>
  </w:num>
  <w:num w:numId="7">
    <w:abstractNumId w:val="16"/>
  </w:num>
  <w:num w:numId="8">
    <w:abstractNumId w:val="0"/>
  </w:num>
  <w:num w:numId="9">
    <w:abstractNumId w:val="14"/>
  </w:num>
  <w:num w:numId="10">
    <w:abstractNumId w:val="6"/>
  </w:num>
  <w:num w:numId="11">
    <w:abstractNumId w:val="5"/>
  </w:num>
  <w:num w:numId="12">
    <w:abstractNumId w:val="17"/>
  </w:num>
  <w:num w:numId="13">
    <w:abstractNumId w:val="15"/>
  </w:num>
  <w:num w:numId="14">
    <w:abstractNumId w:val="12"/>
  </w:num>
  <w:num w:numId="15">
    <w:abstractNumId w:val="2"/>
  </w:num>
  <w:num w:numId="16">
    <w:abstractNumId w:val="19"/>
  </w:num>
  <w:num w:numId="17">
    <w:abstractNumId w:val="8"/>
  </w:num>
  <w:num w:numId="18">
    <w:abstractNumId w:val="3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88D"/>
    <w:rsid w:val="00232112"/>
    <w:rsid w:val="002F53F7"/>
    <w:rsid w:val="00424D02"/>
    <w:rsid w:val="004E588D"/>
    <w:rsid w:val="005E0808"/>
    <w:rsid w:val="00605B78"/>
    <w:rsid w:val="006C1363"/>
    <w:rsid w:val="00735132"/>
    <w:rsid w:val="0080077A"/>
    <w:rsid w:val="009873E9"/>
    <w:rsid w:val="009C66B7"/>
    <w:rsid w:val="009D0731"/>
    <w:rsid w:val="00BE61B4"/>
    <w:rsid w:val="00C72C86"/>
    <w:rsid w:val="00D24565"/>
    <w:rsid w:val="00EA0443"/>
    <w:rsid w:val="00F14D04"/>
    <w:rsid w:val="00F5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91BD239-A85E-4ADE-A22C-6B39B926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5FCA7F5A544EBF870AF8E4A17B4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E95A0-F574-46A6-93D5-DD729BE8F00B}"/>
      </w:docPartPr>
      <w:docPartBody>
        <w:p w:rsidR="0098146B" w:rsidRDefault="003D1CAB">
          <w:pPr>
            <w:pStyle w:val="845FCA7F5A544EBF870AF8E4A17B43E6"/>
          </w:pPr>
          <w:r>
            <w:t>Choose a building block.</w:t>
          </w:r>
        </w:p>
      </w:docPartBody>
    </w:docPart>
    <w:docPart>
      <w:docPartPr>
        <w:name w:val="7389B87CD0584EFA9E100374BE7A9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F3F0E-4183-49F7-8303-8985329433BF}"/>
      </w:docPartPr>
      <w:docPartBody>
        <w:p w:rsidR="0098146B" w:rsidRDefault="003D1CAB">
          <w:pPr>
            <w:pStyle w:val="7389B87CD0584EFA9E100374BE7A9291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  <w:docPart>
      <w:docPartPr>
        <w:name w:val="C59D9008412240C991EBCDDDD48E5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D1DD7-048D-436F-846D-1BD8CA2C31D1}"/>
      </w:docPartPr>
      <w:docPartBody>
        <w:p w:rsidR="0098146B" w:rsidRDefault="00126F06" w:rsidP="00126F06">
          <w:pPr>
            <w:pStyle w:val="C59D9008412240C991EBCDDDD48E5377"/>
          </w:pPr>
          <w:r>
            <w:t>[Type Your Name]</w:t>
          </w:r>
        </w:p>
      </w:docPartBody>
    </w:docPart>
    <w:docPart>
      <w:docPartPr>
        <w:name w:val="C1978D18C1E44494A1C548DD9D1A6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A5783-BF5F-4F47-8E31-6DA15F74F830}"/>
      </w:docPartPr>
      <w:docPartBody>
        <w:p w:rsidR="0098146B" w:rsidRDefault="00126F06" w:rsidP="00126F06">
          <w:pPr>
            <w:pStyle w:val="C1978D18C1E44494A1C548DD9D1A67E6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10454A981AC74621B07E69E16EB64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A9AAE-253A-494B-8C8A-7A690288489D}"/>
      </w:docPartPr>
      <w:docPartBody>
        <w:p w:rsidR="0098146B" w:rsidRDefault="00126F06" w:rsidP="00126F06">
          <w:pPr>
            <w:pStyle w:val="10454A981AC74621B07E69E16EB64109"/>
          </w:pPr>
          <w:r>
            <w:rPr>
              <w:color w:val="44546A" w:themeColor="text2"/>
            </w:rPr>
            <w:t>[Type your phone number]</w:t>
          </w:r>
        </w:p>
      </w:docPartBody>
    </w:docPart>
    <w:docPart>
      <w:docPartPr>
        <w:name w:val="9A86D371AE8445D18FB8386F12F1F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130B5-8F92-4907-898D-1B8244CEFF0D}"/>
      </w:docPartPr>
      <w:docPartBody>
        <w:p w:rsidR="0098146B" w:rsidRDefault="00126F06" w:rsidP="00126F06">
          <w:pPr>
            <w:pStyle w:val="9A86D371AE8445D18FB8386F12F1FF09"/>
          </w:pPr>
          <w:r>
            <w:rPr>
              <w:color w:val="44546A" w:themeColor="text2"/>
            </w:rPr>
            <w:t>[Type your e-mail]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F06"/>
    <w:rsid w:val="000638DB"/>
    <w:rsid w:val="00126F06"/>
    <w:rsid w:val="003D1CAB"/>
    <w:rsid w:val="007076DD"/>
    <w:rsid w:val="0098146B"/>
    <w:rsid w:val="00B6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5FCA7F5A544EBF870AF8E4A17B43E6">
    <w:name w:val="845FCA7F5A544EBF870AF8E4A17B43E6"/>
  </w:style>
  <w:style w:type="paragraph" w:customStyle="1" w:styleId="8347C7279CB7484F90A5726405B57301">
    <w:name w:val="8347C7279CB7484F90A5726405B57301"/>
  </w:style>
  <w:style w:type="paragraph" w:customStyle="1" w:styleId="6CD9AB04E30C4F44BA29EAF43EDB3077">
    <w:name w:val="6CD9AB04E30C4F44BA29EAF43EDB3077"/>
  </w:style>
  <w:style w:type="paragraph" w:customStyle="1" w:styleId="8B775029101B4DE192C6E401118971EB">
    <w:name w:val="8B775029101B4DE192C6E401118971EB"/>
  </w:style>
  <w:style w:type="paragraph" w:customStyle="1" w:styleId="8289DF3DEE0C4A0CA0B17A41C3160947">
    <w:name w:val="8289DF3DEE0C4A0CA0B17A41C3160947"/>
  </w:style>
  <w:style w:type="paragraph" w:customStyle="1" w:styleId="A3008FD8ED38456F8186A45CFC43C2EF">
    <w:name w:val="A3008FD8ED38456F8186A45CFC43C2EF"/>
  </w:style>
  <w:style w:type="paragraph" w:customStyle="1" w:styleId="FEBF66784BC14A21979D0BC8F3819F95">
    <w:name w:val="FEBF66784BC14A21979D0BC8F3819F95"/>
  </w:style>
  <w:style w:type="paragraph" w:customStyle="1" w:styleId="91E01FDD76D649339B0B4AA83CAEAE97">
    <w:name w:val="91E01FDD76D649339B0B4AA83CAEAE97"/>
  </w:style>
  <w:style w:type="paragraph" w:customStyle="1" w:styleId="111B1346FD534BBDB115C09684E56379">
    <w:name w:val="111B1346FD534BBDB115C09684E56379"/>
  </w:style>
  <w:style w:type="paragraph" w:customStyle="1" w:styleId="55B8EA99723A4B6E9BE4DE4F8CE88457">
    <w:name w:val="55B8EA99723A4B6E9BE4DE4F8CE88457"/>
  </w:style>
  <w:style w:type="paragraph" w:customStyle="1" w:styleId="23DE13DC376B4863B003A52B02F7A139">
    <w:name w:val="23DE13DC376B4863B003A52B02F7A139"/>
  </w:style>
  <w:style w:type="paragraph" w:customStyle="1" w:styleId="85564A321F2C4D2D9E4B5199D9CE6ADD">
    <w:name w:val="85564A321F2C4D2D9E4B5199D9CE6ADD"/>
  </w:style>
  <w:style w:type="paragraph" w:customStyle="1" w:styleId="75B86D6F6FE448259E0D4A171ED416E0">
    <w:name w:val="75B86D6F6FE448259E0D4A171ED416E0"/>
  </w:style>
  <w:style w:type="paragraph" w:customStyle="1" w:styleId="661F111820D14D8BA22F8287EED64C17">
    <w:name w:val="661F111820D14D8BA22F8287EED64C17"/>
  </w:style>
  <w:style w:type="paragraph" w:customStyle="1" w:styleId="684FC7BBB7C04E77AC84A563D355AC0A">
    <w:name w:val="684FC7BBB7C04E77AC84A563D355AC0A"/>
  </w:style>
  <w:style w:type="paragraph" w:customStyle="1" w:styleId="6CCE305B2CED4CE0998CB0D328C0E66D">
    <w:name w:val="6CCE305B2CED4CE0998CB0D328C0E66D"/>
  </w:style>
  <w:style w:type="paragraph" w:customStyle="1" w:styleId="CD0E3644BD974F55B3E8E58B11E14376">
    <w:name w:val="CD0E3644BD974F55B3E8E58B11E14376"/>
  </w:style>
  <w:style w:type="paragraph" w:customStyle="1" w:styleId="8F5B8B9A260A45CE8F02D7422191477C">
    <w:name w:val="8F5B8B9A260A45CE8F02D7422191477C"/>
  </w:style>
  <w:style w:type="paragraph" w:customStyle="1" w:styleId="8C1C4A88889944E7AD74E8F5704C649E">
    <w:name w:val="8C1C4A88889944E7AD74E8F5704C649E"/>
  </w:style>
  <w:style w:type="paragraph" w:customStyle="1" w:styleId="7389B87CD0584EFA9E100374BE7A9291">
    <w:name w:val="7389B87CD0584EFA9E100374BE7A9291"/>
  </w:style>
  <w:style w:type="paragraph" w:customStyle="1" w:styleId="C59D9008412240C991EBCDDDD48E5377">
    <w:name w:val="C59D9008412240C991EBCDDDD48E5377"/>
    <w:rsid w:val="00126F06"/>
  </w:style>
  <w:style w:type="paragraph" w:customStyle="1" w:styleId="C1978D18C1E44494A1C548DD9D1A67E6">
    <w:name w:val="C1978D18C1E44494A1C548DD9D1A67E6"/>
    <w:rsid w:val="00126F06"/>
  </w:style>
  <w:style w:type="paragraph" w:customStyle="1" w:styleId="10454A981AC74621B07E69E16EB64109">
    <w:name w:val="10454A981AC74621B07E69E16EB64109"/>
    <w:rsid w:val="00126F06"/>
  </w:style>
  <w:style w:type="paragraph" w:customStyle="1" w:styleId="9A86D371AE8445D18FB8386F12F1FF09">
    <w:name w:val="9A86D371AE8445D18FB8386F12F1FF09"/>
    <w:rsid w:val="00126F06"/>
  </w:style>
  <w:style w:type="paragraph" w:customStyle="1" w:styleId="A80AE1DECF2D46A48DAED8EA3E311763">
    <w:name w:val="A80AE1DECF2D46A48DAED8EA3E311763"/>
    <w:rsid w:val="00126F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Simple, sopan, bertanggung jawab, baik, aktif</CompanyAddress>
  <CompanyPhone>081238462959</CompanyPhone>
  <CompanyFax/>
  <CompanyEmail>agil.androids@gmail.com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AE0006F-3DCF-4310-A342-F8264A258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CURRICULUM VITAE</dc:creator>
  <cp:lastModifiedBy>Lenovo</cp:lastModifiedBy>
  <cp:revision>2</cp:revision>
  <dcterms:created xsi:type="dcterms:W3CDTF">2020-08-06T09:16:00Z</dcterms:created>
  <dcterms:modified xsi:type="dcterms:W3CDTF">2020-08-06T09:16:00Z</dcterms:modified>
</cp:coreProperties>
</file>